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B536" w14:textId="77777777" w:rsidR="00B32700" w:rsidRDefault="00B32700" w:rsidP="00B32700">
      <w:pPr>
        <w:pStyle w:val="Ttulo3"/>
      </w:pPr>
      <w:r>
        <w:t>Concepto y calificación de los índices de precios</w:t>
      </w:r>
    </w:p>
    <w:p w14:paraId="22CD98D5" w14:textId="77777777" w:rsidR="00B32700" w:rsidRPr="003B0231" w:rsidRDefault="00B32700" w:rsidP="00B32700">
      <w:r>
        <w:t xml:space="preserve">Las magnitudes socioeconómicas varían en el tiempo y en el espacio, con frecuencia se busca hacer comparaciones entre dichas magnitudes, en dos o más periodos de tiempo, es una medida estadística que recoge la evolución relativa, en un periodo </w:t>
      </w:r>
      <w:r>
        <w:rPr>
          <w:b/>
          <w:bCs/>
        </w:rPr>
        <w:t>t</w:t>
      </w:r>
      <w:r>
        <w:t xml:space="preserve"> de una magnitud económica (precios, producciones), todo con respecto a un periodo base o de referencia cero (0). Existen diferentes tipos de índices</w:t>
      </w:r>
    </w:p>
    <w:p w14:paraId="446CF068" w14:textId="77777777" w:rsidR="00B32700" w:rsidRDefault="00B32700" w:rsidP="00B32700">
      <w:pPr>
        <w:pStyle w:val="Ttulo3"/>
      </w:pPr>
      <w:r>
        <w:t>Índice de precios simples</w:t>
      </w:r>
    </w:p>
    <w:p w14:paraId="224F9522" w14:textId="6FE09C26" w:rsidR="00B32700" w:rsidRDefault="00B32700" w:rsidP="00B32700">
      <w:r>
        <w:t xml:space="preserve">Recogen la evolución del precio, la cantidad o el valor de un único bien </w:t>
      </w:r>
      <w:r w:rsidR="00407726">
        <w:t>o producto</w:t>
      </w:r>
      <w:r>
        <w:t>.</w:t>
      </w:r>
    </w:p>
    <w:p w14:paraId="57F8540D" w14:textId="2B3C7486" w:rsidR="00B77372" w:rsidRDefault="00B77372" w:rsidP="00B77372">
      <w:pPr>
        <w:pStyle w:val="Ttulo3"/>
      </w:pPr>
      <w:r>
        <w:t>Índices compuestos</w:t>
      </w:r>
      <w:r w:rsidR="00324A06">
        <w:t>, complejos o sintéticos</w:t>
      </w:r>
    </w:p>
    <w:p w14:paraId="74F17EC0" w14:textId="0FDDEBD6" w:rsidR="00324A06" w:rsidRDefault="00324A06" w:rsidP="00324A06">
      <w:r>
        <w:t>Recogen la evolución conjunta de los precios, las cantidades</w:t>
      </w:r>
      <w:r w:rsidR="00CA44CD">
        <w:t xml:space="preserve"> o los valores de k bienes o productos, y a su vez estos índices se dividen en dos:</w:t>
      </w:r>
    </w:p>
    <w:p w14:paraId="436CA652" w14:textId="70C06DA4" w:rsidR="00CA44CD" w:rsidRDefault="00CA44CD" w:rsidP="00CA44CD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Sin ponderar: </w:t>
      </w:r>
      <w:r w:rsidR="00B41E82">
        <w:t xml:space="preserve">Todas las magnitudes o componentes tienen la misma importancia, e decir los </w:t>
      </w:r>
      <w:r w:rsidR="002755FF">
        <w:t>mismos pesos</w:t>
      </w:r>
      <w:r w:rsidR="005475D6">
        <w:t>.</w:t>
      </w:r>
    </w:p>
    <w:p w14:paraId="7631C666" w14:textId="18FDEF8E" w:rsidR="005475D6" w:rsidRDefault="005475D6" w:rsidP="005475D6">
      <w:pPr>
        <w:pStyle w:val="Prrafodelista"/>
        <w:numPr>
          <w:ilvl w:val="1"/>
          <w:numId w:val="4"/>
        </w:numPr>
      </w:pPr>
      <w:r>
        <w:t>Sauerbeck</w:t>
      </w:r>
    </w:p>
    <w:p w14:paraId="6BBC4AA3" w14:textId="701C1EA1" w:rsidR="005475D6" w:rsidRDefault="00E36797" w:rsidP="005475D6">
      <w:pPr>
        <w:pStyle w:val="Prrafodelista"/>
        <w:numPr>
          <w:ilvl w:val="1"/>
          <w:numId w:val="4"/>
        </w:numPr>
      </w:pPr>
      <w:r>
        <w:rPr>
          <w:lang w:eastAsia="en-US"/>
        </w:rPr>
        <w:t>Bradstreet dutot</w:t>
      </w:r>
    </w:p>
    <w:p w14:paraId="6218FA8A" w14:textId="7ED4725D" w:rsidR="00B32700" w:rsidRDefault="002755FF" w:rsidP="005475D6">
      <w:pPr>
        <w:pStyle w:val="Prrafodelista"/>
        <w:numPr>
          <w:ilvl w:val="0"/>
          <w:numId w:val="4"/>
        </w:numPr>
      </w:pPr>
      <w:r>
        <w:rPr>
          <w:b/>
          <w:bCs/>
        </w:rPr>
        <w:t>Ponderado:</w:t>
      </w:r>
      <w:r>
        <w:t xml:space="preserve"> Cada magnitud o componente tiene un peso diferente</w:t>
      </w:r>
      <w:r w:rsidR="005475D6">
        <w:t>, asignado en función a diversos criterios.</w:t>
      </w:r>
    </w:p>
    <w:p w14:paraId="244749EE" w14:textId="61344775" w:rsidR="00E36797" w:rsidRDefault="00E36797" w:rsidP="00E36797">
      <w:pPr>
        <w:pStyle w:val="Prrafodelista"/>
        <w:numPr>
          <w:ilvl w:val="1"/>
          <w:numId w:val="4"/>
        </w:numPr>
      </w:pPr>
      <w:r w:rsidRPr="00E36797">
        <w:t>Laspeyres</w:t>
      </w:r>
    </w:p>
    <w:p w14:paraId="5ECC909C" w14:textId="78641640" w:rsidR="00E36797" w:rsidRDefault="00E44AAB" w:rsidP="00E36797">
      <w:pPr>
        <w:pStyle w:val="Prrafodelista"/>
        <w:numPr>
          <w:ilvl w:val="1"/>
          <w:numId w:val="4"/>
        </w:numPr>
      </w:pPr>
      <w:r>
        <w:t>Paasche</w:t>
      </w:r>
    </w:p>
    <w:p w14:paraId="2062828B" w14:textId="59111F82" w:rsidR="00E44AAB" w:rsidRPr="00E36797" w:rsidRDefault="00E44AAB" w:rsidP="00E36797">
      <w:pPr>
        <w:pStyle w:val="Prrafodelista"/>
        <w:numPr>
          <w:ilvl w:val="1"/>
          <w:numId w:val="4"/>
        </w:numPr>
      </w:pPr>
      <w:r>
        <w:t>Fisher</w:t>
      </w:r>
    </w:p>
    <w:p w14:paraId="4C4F2381" w14:textId="77777777" w:rsidR="00407726" w:rsidRDefault="00407726" w:rsidP="00407726"/>
    <w:p w14:paraId="30529FD0" w14:textId="77777777" w:rsidR="00407726" w:rsidRDefault="00407726" w:rsidP="00407726"/>
    <w:p w14:paraId="14B2423D" w14:textId="77777777" w:rsidR="00407726" w:rsidRDefault="00407726" w:rsidP="00407726"/>
    <w:p w14:paraId="4A63183B" w14:textId="77777777" w:rsidR="00407726" w:rsidRDefault="00407726" w:rsidP="00407726"/>
    <w:p w14:paraId="20D04A9B" w14:textId="77777777" w:rsidR="00407726" w:rsidRDefault="00407726" w:rsidP="00407726"/>
    <w:p w14:paraId="49D37DCB" w14:textId="77777777" w:rsidR="00E36797" w:rsidRPr="00407726" w:rsidRDefault="00E36797" w:rsidP="00E44AAB">
      <w:pPr>
        <w:ind w:firstLine="0"/>
      </w:pPr>
    </w:p>
    <w:p w14:paraId="793BBA79" w14:textId="73505B05" w:rsidR="00B32700" w:rsidRDefault="00B32700" w:rsidP="00B32700">
      <w:pPr>
        <w:pStyle w:val="Ttulo"/>
      </w:pPr>
      <w:r>
        <w:lastRenderedPageBreak/>
        <w:t>Índice de precio Bradstreet dutot</w:t>
      </w:r>
    </w:p>
    <w:p w14:paraId="0615276B" w14:textId="483375D1" w:rsidR="0065362E" w:rsidRDefault="007A388D" w:rsidP="007A388D">
      <w:pPr>
        <w:pStyle w:val="Ttulo"/>
      </w:pPr>
      <w:r>
        <w:t>EsAP</w:t>
      </w:r>
    </w:p>
    <w:p w14:paraId="2126A1E6" w14:textId="7C13A9AA" w:rsidR="007A388D" w:rsidRDefault="007A388D" w:rsidP="007A388D">
      <w:pPr>
        <w:pStyle w:val="Ttulo"/>
      </w:pPr>
      <w:r>
        <w:t>tALLER EVALUATIVO</w:t>
      </w:r>
    </w:p>
    <w:p w14:paraId="3281CA1F" w14:textId="54EC114D" w:rsidR="007A388D" w:rsidRDefault="007A388D" w:rsidP="007A388D">
      <w:pPr>
        <w:pStyle w:val="Ttulo"/>
      </w:pPr>
      <w:r>
        <w:t>n° 1</w:t>
      </w:r>
    </w:p>
    <w:p w14:paraId="37106831" w14:textId="364B2F21" w:rsidR="007A388D" w:rsidRDefault="007A388D" w:rsidP="007A388D">
      <w:pPr>
        <w:pStyle w:val="Ttulo2"/>
      </w:pPr>
      <w:r>
        <w:t>Estadística 2</w:t>
      </w:r>
    </w:p>
    <w:p w14:paraId="4707ADA1" w14:textId="3D665F36" w:rsidR="007A388D" w:rsidRDefault="007A388D" w:rsidP="007A388D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Con la tabla adjunta de periodos de productos agrícolas, calcular los índices de precios de Sauerbeck, y de bradstreet dutot: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312"/>
        <w:gridCol w:w="1309"/>
        <w:gridCol w:w="1312"/>
        <w:gridCol w:w="1313"/>
        <w:gridCol w:w="1476"/>
        <w:gridCol w:w="1312"/>
      </w:tblGrid>
      <w:tr w:rsidR="007012DF" w14:paraId="73CE9051" w14:textId="77777777" w:rsidTr="008060BE">
        <w:tc>
          <w:tcPr>
            <w:tcW w:w="1335" w:type="dxa"/>
            <w:vAlign w:val="center"/>
          </w:tcPr>
          <w:p w14:paraId="238F6A0F" w14:textId="04EA740C" w:rsidR="007012DF" w:rsidRDefault="007012DF" w:rsidP="00BD1DFA">
            <w:pPr>
              <w:pStyle w:val="Sinespaciado"/>
              <w:jc w:val="center"/>
            </w:pPr>
          </w:p>
        </w:tc>
        <w:tc>
          <w:tcPr>
            <w:tcW w:w="4007" w:type="dxa"/>
            <w:gridSpan w:val="3"/>
            <w:vAlign w:val="center"/>
          </w:tcPr>
          <w:p w14:paraId="7A1F5F7F" w14:textId="547ABA5B" w:rsidR="007012DF" w:rsidRDefault="007012DF" w:rsidP="00BD1DFA">
            <w:pPr>
              <w:pStyle w:val="Sinespaciado"/>
              <w:jc w:val="center"/>
            </w:pPr>
            <w:r>
              <w:t>Precios</w:t>
            </w:r>
          </w:p>
        </w:tc>
        <w:tc>
          <w:tcPr>
            <w:tcW w:w="4008" w:type="dxa"/>
            <w:gridSpan w:val="3"/>
            <w:vAlign w:val="center"/>
          </w:tcPr>
          <w:p w14:paraId="63A2B38A" w14:textId="50745744" w:rsidR="007012DF" w:rsidRDefault="007012DF" w:rsidP="00BD1DFA">
            <w:pPr>
              <w:pStyle w:val="Sinespaciado"/>
              <w:jc w:val="center"/>
            </w:pPr>
            <w:r>
              <w:t>Índices simples</w:t>
            </w:r>
          </w:p>
        </w:tc>
      </w:tr>
      <w:tr w:rsidR="007A388D" w14:paraId="1DADEF63" w14:textId="77777777" w:rsidTr="00BD1DFA">
        <w:tc>
          <w:tcPr>
            <w:tcW w:w="1335" w:type="dxa"/>
            <w:vAlign w:val="center"/>
          </w:tcPr>
          <w:p w14:paraId="568375CD" w14:textId="3F90B55C" w:rsidR="007A388D" w:rsidRDefault="007012DF" w:rsidP="00BD1DFA">
            <w:pPr>
              <w:pStyle w:val="Sinespaciado"/>
              <w:jc w:val="center"/>
            </w:pPr>
            <w:r>
              <w:t>Meses</w:t>
            </w:r>
          </w:p>
        </w:tc>
        <w:tc>
          <w:tcPr>
            <w:tcW w:w="1335" w:type="dxa"/>
            <w:vAlign w:val="center"/>
          </w:tcPr>
          <w:p w14:paraId="0C4B156A" w14:textId="2E87339D" w:rsidR="007A388D" w:rsidRDefault="007012DF" w:rsidP="00BD1DFA">
            <w:pPr>
              <w:pStyle w:val="Sinespaciado"/>
              <w:jc w:val="center"/>
            </w:pPr>
            <w:r>
              <w:t>Arroz</w:t>
            </w:r>
          </w:p>
        </w:tc>
        <w:tc>
          <w:tcPr>
            <w:tcW w:w="1336" w:type="dxa"/>
            <w:vAlign w:val="center"/>
          </w:tcPr>
          <w:p w14:paraId="3781321D" w14:textId="427C690A" w:rsidR="007A388D" w:rsidRDefault="007012DF" w:rsidP="00BD1DFA">
            <w:pPr>
              <w:pStyle w:val="Sinespaciado"/>
              <w:jc w:val="center"/>
            </w:pPr>
            <w:r>
              <w:t>Papa</w:t>
            </w:r>
          </w:p>
        </w:tc>
        <w:tc>
          <w:tcPr>
            <w:tcW w:w="1336" w:type="dxa"/>
            <w:vAlign w:val="center"/>
          </w:tcPr>
          <w:p w14:paraId="726C5B9F" w14:textId="6FD2FC68" w:rsidR="007A388D" w:rsidRDefault="007012DF" w:rsidP="00BD1DFA">
            <w:pPr>
              <w:pStyle w:val="Sinespaciado"/>
              <w:jc w:val="center"/>
            </w:pPr>
            <w:r>
              <w:t>Trigo</w:t>
            </w:r>
          </w:p>
        </w:tc>
        <w:tc>
          <w:tcPr>
            <w:tcW w:w="1336" w:type="dxa"/>
            <w:vAlign w:val="center"/>
          </w:tcPr>
          <w:p w14:paraId="4203E1D7" w14:textId="5661DE4C" w:rsidR="007A388D" w:rsidRDefault="007012DF" w:rsidP="00BD1DFA">
            <w:pPr>
              <w:pStyle w:val="Sinespaciado"/>
              <w:jc w:val="center"/>
            </w:pPr>
            <w:r>
              <w:t>Arroz</w:t>
            </w:r>
          </w:p>
        </w:tc>
        <w:tc>
          <w:tcPr>
            <w:tcW w:w="1336" w:type="dxa"/>
            <w:vAlign w:val="center"/>
          </w:tcPr>
          <w:p w14:paraId="29FBD158" w14:textId="1534B583" w:rsidR="007A388D" w:rsidRDefault="007012DF" w:rsidP="00BD1DFA">
            <w:pPr>
              <w:pStyle w:val="Sinespaciado"/>
              <w:jc w:val="center"/>
            </w:pPr>
            <w:r>
              <w:t>Papa</w:t>
            </w:r>
          </w:p>
        </w:tc>
        <w:tc>
          <w:tcPr>
            <w:tcW w:w="1336" w:type="dxa"/>
            <w:vAlign w:val="center"/>
          </w:tcPr>
          <w:p w14:paraId="3C9AE773" w14:textId="6B132F7A" w:rsidR="007A388D" w:rsidRDefault="007012DF" w:rsidP="00BD1DFA">
            <w:pPr>
              <w:pStyle w:val="Sinespaciado"/>
              <w:jc w:val="center"/>
            </w:pPr>
            <w:r>
              <w:t>Trigo</w:t>
            </w:r>
          </w:p>
        </w:tc>
      </w:tr>
      <w:tr w:rsidR="00C73F2B" w14:paraId="5E76024A" w14:textId="77777777" w:rsidTr="000F37E9">
        <w:tc>
          <w:tcPr>
            <w:tcW w:w="1335" w:type="dxa"/>
            <w:vAlign w:val="center"/>
          </w:tcPr>
          <w:p w14:paraId="34C55CD1" w14:textId="18909D0F" w:rsidR="00C73F2B" w:rsidRDefault="00C73F2B" w:rsidP="00C73F2B">
            <w:pPr>
              <w:pStyle w:val="Sinespaciado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868C14" w14:textId="55AC8162" w:rsidR="00C73F2B" w:rsidRDefault="00C73F2B" w:rsidP="00C73F2B">
            <w:pPr>
              <w:pStyle w:val="Sinespaciado"/>
              <w:jc w:val="center"/>
            </w:pPr>
            <w:r>
              <w:t>50</w:t>
            </w:r>
          </w:p>
        </w:tc>
        <w:tc>
          <w:tcPr>
            <w:tcW w:w="1336" w:type="dxa"/>
            <w:vAlign w:val="center"/>
          </w:tcPr>
          <w:p w14:paraId="4EB8A00D" w14:textId="6BDD4F4B" w:rsidR="00C73F2B" w:rsidRDefault="00C73F2B" w:rsidP="00C73F2B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1336" w:type="dxa"/>
            <w:vAlign w:val="center"/>
          </w:tcPr>
          <w:p w14:paraId="1BE0E2D3" w14:textId="1066A515" w:rsidR="00C73F2B" w:rsidRDefault="00C73F2B" w:rsidP="00C73F2B">
            <w:pPr>
              <w:pStyle w:val="Sinespaciado"/>
              <w:jc w:val="center"/>
            </w:pPr>
            <w:r>
              <w:t>25</w:t>
            </w:r>
          </w:p>
        </w:tc>
        <w:tc>
          <w:tcPr>
            <w:tcW w:w="1336" w:type="dxa"/>
          </w:tcPr>
          <w:p w14:paraId="1D6A72CD" w14:textId="28F13959" w:rsidR="00C73F2B" w:rsidRDefault="00C73F2B" w:rsidP="00C73F2B">
            <w:pPr>
              <w:pStyle w:val="Sinespaciado"/>
              <w:jc w:val="center"/>
            </w:pPr>
            <w:r w:rsidRPr="00C73F2B">
              <w:t>1</w:t>
            </w:r>
          </w:p>
        </w:tc>
        <w:tc>
          <w:tcPr>
            <w:tcW w:w="1336" w:type="dxa"/>
          </w:tcPr>
          <w:p w14:paraId="17C2D427" w14:textId="4931CBEC" w:rsidR="00C73F2B" w:rsidRDefault="00C73F2B" w:rsidP="00C73F2B">
            <w:pPr>
              <w:pStyle w:val="Sinespaciado"/>
              <w:jc w:val="center"/>
            </w:pPr>
            <w:r w:rsidRPr="00C73F2B">
              <w:t>1</w:t>
            </w:r>
          </w:p>
        </w:tc>
        <w:tc>
          <w:tcPr>
            <w:tcW w:w="1336" w:type="dxa"/>
          </w:tcPr>
          <w:p w14:paraId="2851A00E" w14:textId="1668E63E" w:rsidR="00C73F2B" w:rsidRDefault="00C73F2B" w:rsidP="00C73F2B">
            <w:pPr>
              <w:pStyle w:val="Sinespaciado"/>
              <w:jc w:val="center"/>
            </w:pPr>
            <w:r w:rsidRPr="00C73F2B">
              <w:t>1</w:t>
            </w:r>
          </w:p>
        </w:tc>
      </w:tr>
      <w:tr w:rsidR="00C73F2B" w14:paraId="65809F43" w14:textId="77777777" w:rsidTr="000F37E9">
        <w:tc>
          <w:tcPr>
            <w:tcW w:w="1335" w:type="dxa"/>
            <w:vAlign w:val="center"/>
          </w:tcPr>
          <w:p w14:paraId="7042BC7A" w14:textId="5B76BCCE" w:rsidR="00C73F2B" w:rsidRDefault="00C73F2B" w:rsidP="00C73F2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B458E3A" w14:textId="0F5149E3" w:rsidR="00C73F2B" w:rsidRDefault="00C73F2B" w:rsidP="00C73F2B">
            <w:pPr>
              <w:pStyle w:val="Sinespaciado"/>
              <w:jc w:val="center"/>
            </w:pPr>
            <w:r>
              <w:t>55</w:t>
            </w:r>
          </w:p>
        </w:tc>
        <w:tc>
          <w:tcPr>
            <w:tcW w:w="1336" w:type="dxa"/>
            <w:vAlign w:val="center"/>
          </w:tcPr>
          <w:p w14:paraId="466E354A" w14:textId="0FD0A0C3" w:rsidR="00C73F2B" w:rsidRDefault="00C73F2B" w:rsidP="00C73F2B">
            <w:pPr>
              <w:pStyle w:val="Sinespaciado"/>
              <w:jc w:val="center"/>
            </w:pPr>
            <w:r>
              <w:t>40</w:t>
            </w:r>
          </w:p>
        </w:tc>
        <w:tc>
          <w:tcPr>
            <w:tcW w:w="1336" w:type="dxa"/>
            <w:vAlign w:val="center"/>
          </w:tcPr>
          <w:p w14:paraId="0CFF3925" w14:textId="50582067" w:rsidR="00C73F2B" w:rsidRDefault="00C73F2B" w:rsidP="00C73F2B">
            <w:pPr>
              <w:pStyle w:val="Sinespaciado"/>
              <w:jc w:val="center"/>
            </w:pPr>
            <w:r>
              <w:t>28</w:t>
            </w:r>
          </w:p>
        </w:tc>
        <w:tc>
          <w:tcPr>
            <w:tcW w:w="1336" w:type="dxa"/>
          </w:tcPr>
          <w:p w14:paraId="363FEB14" w14:textId="51559344" w:rsidR="00C73F2B" w:rsidRDefault="00C73F2B" w:rsidP="00C73F2B">
            <w:pPr>
              <w:pStyle w:val="Sinespaciado"/>
              <w:jc w:val="center"/>
            </w:pPr>
            <w:r w:rsidRPr="00C73F2B">
              <w:t>1,1</w:t>
            </w:r>
          </w:p>
        </w:tc>
        <w:tc>
          <w:tcPr>
            <w:tcW w:w="1336" w:type="dxa"/>
          </w:tcPr>
          <w:p w14:paraId="4D2A1F4E" w14:textId="5AFF8120" w:rsidR="00C73F2B" w:rsidRDefault="00C73F2B" w:rsidP="00C73F2B">
            <w:pPr>
              <w:pStyle w:val="Sinespaciado"/>
              <w:jc w:val="center"/>
            </w:pPr>
            <w:r w:rsidRPr="00C73F2B">
              <w:t>1,333333333</w:t>
            </w:r>
          </w:p>
        </w:tc>
        <w:tc>
          <w:tcPr>
            <w:tcW w:w="1336" w:type="dxa"/>
          </w:tcPr>
          <w:p w14:paraId="63FFC049" w14:textId="17099845" w:rsidR="00C73F2B" w:rsidRDefault="00C73F2B" w:rsidP="00C73F2B">
            <w:pPr>
              <w:pStyle w:val="Sinespaciado"/>
              <w:jc w:val="center"/>
            </w:pPr>
            <w:r w:rsidRPr="00C73F2B">
              <w:t>1,12</w:t>
            </w:r>
          </w:p>
        </w:tc>
      </w:tr>
      <w:tr w:rsidR="00C73F2B" w14:paraId="03D9D9E2" w14:textId="77777777" w:rsidTr="000F37E9">
        <w:tc>
          <w:tcPr>
            <w:tcW w:w="1335" w:type="dxa"/>
            <w:vAlign w:val="center"/>
          </w:tcPr>
          <w:p w14:paraId="126AB904" w14:textId="38F2FDC1" w:rsidR="00C73F2B" w:rsidRDefault="00C73F2B" w:rsidP="00C73F2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2348829B" w14:textId="6B5297FD" w:rsidR="00C73F2B" w:rsidRDefault="00C73F2B" w:rsidP="00C73F2B">
            <w:pPr>
              <w:pStyle w:val="Sinespaciado"/>
              <w:jc w:val="center"/>
            </w:pPr>
            <w:r>
              <w:t>50</w:t>
            </w:r>
          </w:p>
        </w:tc>
        <w:tc>
          <w:tcPr>
            <w:tcW w:w="1336" w:type="dxa"/>
            <w:vAlign w:val="center"/>
          </w:tcPr>
          <w:p w14:paraId="2FC737F8" w14:textId="020FFF33" w:rsidR="00C73F2B" w:rsidRDefault="00C73F2B" w:rsidP="00C73F2B">
            <w:pPr>
              <w:pStyle w:val="Sinespaciado"/>
              <w:jc w:val="center"/>
            </w:pPr>
            <w:r>
              <w:t>35</w:t>
            </w:r>
          </w:p>
        </w:tc>
        <w:tc>
          <w:tcPr>
            <w:tcW w:w="1336" w:type="dxa"/>
            <w:vAlign w:val="center"/>
          </w:tcPr>
          <w:p w14:paraId="08BAFFC3" w14:textId="2BB0FE67" w:rsidR="00C73F2B" w:rsidRDefault="00C73F2B" w:rsidP="00C73F2B">
            <w:pPr>
              <w:pStyle w:val="Sinespaciado"/>
              <w:jc w:val="center"/>
            </w:pPr>
            <w:r>
              <w:t>25</w:t>
            </w:r>
          </w:p>
        </w:tc>
        <w:tc>
          <w:tcPr>
            <w:tcW w:w="1336" w:type="dxa"/>
          </w:tcPr>
          <w:p w14:paraId="08F28714" w14:textId="66235B44" w:rsidR="00C73F2B" w:rsidRDefault="00C73F2B" w:rsidP="00C73F2B">
            <w:pPr>
              <w:pStyle w:val="Sinespaciado"/>
              <w:jc w:val="center"/>
            </w:pPr>
            <w:r w:rsidRPr="00C73F2B">
              <w:t>1</w:t>
            </w:r>
          </w:p>
        </w:tc>
        <w:tc>
          <w:tcPr>
            <w:tcW w:w="1336" w:type="dxa"/>
          </w:tcPr>
          <w:p w14:paraId="5B34B652" w14:textId="7571357D" w:rsidR="00C73F2B" w:rsidRDefault="00C73F2B" w:rsidP="00C73F2B">
            <w:pPr>
              <w:pStyle w:val="Sinespaciado"/>
              <w:jc w:val="center"/>
            </w:pPr>
            <w:r w:rsidRPr="00C73F2B">
              <w:t>1,166666667</w:t>
            </w:r>
          </w:p>
        </w:tc>
        <w:tc>
          <w:tcPr>
            <w:tcW w:w="1336" w:type="dxa"/>
          </w:tcPr>
          <w:p w14:paraId="10436080" w14:textId="131DEAEF" w:rsidR="00C73F2B" w:rsidRDefault="00C73F2B" w:rsidP="00C73F2B">
            <w:pPr>
              <w:pStyle w:val="Sinespaciado"/>
              <w:jc w:val="center"/>
            </w:pPr>
            <w:r w:rsidRPr="00C73F2B">
              <w:t>1</w:t>
            </w:r>
          </w:p>
        </w:tc>
      </w:tr>
      <w:tr w:rsidR="00C73F2B" w14:paraId="27550C29" w14:textId="77777777" w:rsidTr="000F37E9">
        <w:tc>
          <w:tcPr>
            <w:tcW w:w="1335" w:type="dxa"/>
            <w:vAlign w:val="center"/>
          </w:tcPr>
          <w:p w14:paraId="57885C3C" w14:textId="0C1F0D74" w:rsidR="00C73F2B" w:rsidRDefault="00C73F2B" w:rsidP="00C73F2B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25475F49" w14:textId="6D9D8986" w:rsidR="00C73F2B" w:rsidRDefault="00C73F2B" w:rsidP="00C73F2B">
            <w:pPr>
              <w:pStyle w:val="Sinespaciado"/>
              <w:jc w:val="center"/>
            </w:pPr>
            <w:r>
              <w:t>58</w:t>
            </w:r>
          </w:p>
        </w:tc>
        <w:tc>
          <w:tcPr>
            <w:tcW w:w="1336" w:type="dxa"/>
            <w:vAlign w:val="center"/>
          </w:tcPr>
          <w:p w14:paraId="3E1F462A" w14:textId="3A6D0DDE" w:rsidR="00C73F2B" w:rsidRDefault="00C73F2B" w:rsidP="00C73F2B">
            <w:pPr>
              <w:pStyle w:val="Sinespaciado"/>
              <w:jc w:val="center"/>
            </w:pPr>
            <w:r>
              <w:t>38</w:t>
            </w:r>
          </w:p>
        </w:tc>
        <w:tc>
          <w:tcPr>
            <w:tcW w:w="1336" w:type="dxa"/>
            <w:vAlign w:val="center"/>
          </w:tcPr>
          <w:p w14:paraId="50D3A082" w14:textId="1D894403" w:rsidR="00C73F2B" w:rsidRDefault="00C73F2B" w:rsidP="00C73F2B">
            <w:pPr>
              <w:pStyle w:val="Sinespaciado"/>
              <w:jc w:val="center"/>
            </w:pPr>
            <w:r>
              <w:t>35</w:t>
            </w:r>
          </w:p>
        </w:tc>
        <w:tc>
          <w:tcPr>
            <w:tcW w:w="1336" w:type="dxa"/>
          </w:tcPr>
          <w:p w14:paraId="61C1809A" w14:textId="7DCA834D" w:rsidR="00C73F2B" w:rsidRDefault="00C73F2B" w:rsidP="00C73F2B">
            <w:pPr>
              <w:pStyle w:val="Sinespaciado"/>
              <w:jc w:val="center"/>
            </w:pPr>
            <w:r w:rsidRPr="00C73F2B">
              <w:t>1,16</w:t>
            </w:r>
          </w:p>
        </w:tc>
        <w:tc>
          <w:tcPr>
            <w:tcW w:w="1336" w:type="dxa"/>
          </w:tcPr>
          <w:p w14:paraId="576F8AEE" w14:textId="5D1C0ED1" w:rsidR="00C73F2B" w:rsidRDefault="00C73F2B" w:rsidP="00C73F2B">
            <w:pPr>
              <w:pStyle w:val="Sinespaciado"/>
              <w:jc w:val="center"/>
            </w:pPr>
            <w:r w:rsidRPr="00C73F2B">
              <w:t>1,266666667</w:t>
            </w:r>
          </w:p>
        </w:tc>
        <w:tc>
          <w:tcPr>
            <w:tcW w:w="1336" w:type="dxa"/>
          </w:tcPr>
          <w:p w14:paraId="6D31B762" w14:textId="18714CDB" w:rsidR="00C73F2B" w:rsidRDefault="00C73F2B" w:rsidP="00C73F2B">
            <w:pPr>
              <w:pStyle w:val="Sinespaciado"/>
              <w:jc w:val="center"/>
            </w:pPr>
            <w:r w:rsidRPr="00C73F2B">
              <w:t>1,4</w:t>
            </w:r>
          </w:p>
        </w:tc>
      </w:tr>
      <w:tr w:rsidR="00C73F2B" w14:paraId="05C3F2AA" w14:textId="77777777" w:rsidTr="000F37E9">
        <w:tc>
          <w:tcPr>
            <w:tcW w:w="1335" w:type="dxa"/>
            <w:vAlign w:val="center"/>
          </w:tcPr>
          <w:p w14:paraId="04C0478E" w14:textId="0FF69767" w:rsidR="00C73F2B" w:rsidRDefault="00C73F2B" w:rsidP="00C73F2B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5F85D113" w14:textId="7348B8B5" w:rsidR="00C73F2B" w:rsidRDefault="00C73F2B" w:rsidP="00C73F2B">
            <w:pPr>
              <w:pStyle w:val="Sinespaciado"/>
              <w:jc w:val="center"/>
            </w:pPr>
            <w:r>
              <w:t>70</w:t>
            </w:r>
          </w:p>
        </w:tc>
        <w:tc>
          <w:tcPr>
            <w:tcW w:w="1336" w:type="dxa"/>
            <w:vAlign w:val="center"/>
          </w:tcPr>
          <w:p w14:paraId="2BB2B27A" w14:textId="6A025744" w:rsidR="00C73F2B" w:rsidRDefault="00C73F2B" w:rsidP="00C73F2B">
            <w:pPr>
              <w:pStyle w:val="Sinespaciado"/>
              <w:jc w:val="center"/>
            </w:pPr>
            <w:r>
              <w:t>40</w:t>
            </w:r>
          </w:p>
        </w:tc>
        <w:tc>
          <w:tcPr>
            <w:tcW w:w="1336" w:type="dxa"/>
            <w:vAlign w:val="center"/>
          </w:tcPr>
          <w:p w14:paraId="0175AD5E" w14:textId="2839CAD2" w:rsidR="00C73F2B" w:rsidRDefault="00C73F2B" w:rsidP="00C73F2B">
            <w:pPr>
              <w:pStyle w:val="Sinespaciado"/>
              <w:jc w:val="center"/>
            </w:pPr>
            <w:r>
              <w:t>38</w:t>
            </w:r>
          </w:p>
        </w:tc>
        <w:tc>
          <w:tcPr>
            <w:tcW w:w="1336" w:type="dxa"/>
          </w:tcPr>
          <w:p w14:paraId="1A88A7B9" w14:textId="4D9E3ABC" w:rsidR="00C73F2B" w:rsidRDefault="00C73F2B" w:rsidP="00C73F2B">
            <w:pPr>
              <w:pStyle w:val="Sinespaciado"/>
              <w:jc w:val="center"/>
            </w:pPr>
            <w:r w:rsidRPr="00C73F2B">
              <w:t>1,4</w:t>
            </w:r>
          </w:p>
        </w:tc>
        <w:tc>
          <w:tcPr>
            <w:tcW w:w="1336" w:type="dxa"/>
          </w:tcPr>
          <w:p w14:paraId="07971D02" w14:textId="4A401B95" w:rsidR="00C73F2B" w:rsidRDefault="00C73F2B" w:rsidP="00C73F2B">
            <w:pPr>
              <w:pStyle w:val="Sinespaciado"/>
              <w:jc w:val="center"/>
            </w:pPr>
            <w:r w:rsidRPr="00C73F2B">
              <w:t>1,333333333</w:t>
            </w:r>
          </w:p>
        </w:tc>
        <w:tc>
          <w:tcPr>
            <w:tcW w:w="1336" w:type="dxa"/>
          </w:tcPr>
          <w:p w14:paraId="4B408891" w14:textId="186F0271" w:rsidR="00C73F2B" w:rsidRDefault="00C73F2B" w:rsidP="00C73F2B">
            <w:pPr>
              <w:pStyle w:val="Sinespaciado"/>
              <w:jc w:val="center"/>
            </w:pPr>
            <w:r w:rsidRPr="00C73F2B">
              <w:t>1,52</w:t>
            </w:r>
          </w:p>
        </w:tc>
      </w:tr>
      <w:tr w:rsidR="00C73F2B" w14:paraId="480012B7" w14:textId="77777777" w:rsidTr="000F37E9">
        <w:tc>
          <w:tcPr>
            <w:tcW w:w="1335" w:type="dxa"/>
            <w:vAlign w:val="center"/>
          </w:tcPr>
          <w:p w14:paraId="49412698" w14:textId="60181109" w:rsidR="00C73F2B" w:rsidRDefault="00C73F2B" w:rsidP="00C73F2B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63726FF4" w14:textId="6815F1EC" w:rsidR="00C73F2B" w:rsidRDefault="00C73F2B" w:rsidP="00C73F2B">
            <w:pPr>
              <w:pStyle w:val="Sinespaciado"/>
              <w:jc w:val="center"/>
            </w:pPr>
            <w:r>
              <w:t>55</w:t>
            </w:r>
          </w:p>
        </w:tc>
        <w:tc>
          <w:tcPr>
            <w:tcW w:w="1336" w:type="dxa"/>
            <w:vAlign w:val="center"/>
          </w:tcPr>
          <w:p w14:paraId="383DE292" w14:textId="2F91F94F" w:rsidR="00C73F2B" w:rsidRDefault="00C73F2B" w:rsidP="00C73F2B">
            <w:pPr>
              <w:pStyle w:val="Sinespaciado"/>
              <w:jc w:val="center"/>
            </w:pPr>
            <w:r>
              <w:t>45</w:t>
            </w:r>
          </w:p>
        </w:tc>
        <w:tc>
          <w:tcPr>
            <w:tcW w:w="1336" w:type="dxa"/>
            <w:vAlign w:val="center"/>
          </w:tcPr>
          <w:p w14:paraId="3929C957" w14:textId="0283170E" w:rsidR="00C73F2B" w:rsidRDefault="00C73F2B" w:rsidP="00C73F2B">
            <w:pPr>
              <w:pStyle w:val="Sinespaciado"/>
              <w:jc w:val="center"/>
            </w:pPr>
            <w:r>
              <w:t>40</w:t>
            </w:r>
          </w:p>
        </w:tc>
        <w:tc>
          <w:tcPr>
            <w:tcW w:w="1336" w:type="dxa"/>
          </w:tcPr>
          <w:p w14:paraId="131DE154" w14:textId="75BD5E52" w:rsidR="00C73F2B" w:rsidRDefault="00C73F2B" w:rsidP="00C73F2B">
            <w:pPr>
              <w:pStyle w:val="Sinespaciado"/>
              <w:jc w:val="center"/>
            </w:pPr>
            <w:r w:rsidRPr="00C73F2B">
              <w:t>1,1</w:t>
            </w:r>
          </w:p>
        </w:tc>
        <w:tc>
          <w:tcPr>
            <w:tcW w:w="1336" w:type="dxa"/>
          </w:tcPr>
          <w:p w14:paraId="7C5A1B5E" w14:textId="7CD8759C" w:rsidR="00C73F2B" w:rsidRDefault="00C73F2B" w:rsidP="00C73F2B">
            <w:pPr>
              <w:pStyle w:val="Sinespaciado"/>
              <w:jc w:val="center"/>
            </w:pPr>
            <w:r w:rsidRPr="00C73F2B">
              <w:t>1,5</w:t>
            </w:r>
          </w:p>
        </w:tc>
        <w:tc>
          <w:tcPr>
            <w:tcW w:w="1336" w:type="dxa"/>
          </w:tcPr>
          <w:p w14:paraId="27D8ECC5" w14:textId="1724CB66" w:rsidR="00C73F2B" w:rsidRDefault="00C73F2B" w:rsidP="00C73F2B">
            <w:pPr>
              <w:pStyle w:val="Sinespaciado"/>
              <w:jc w:val="center"/>
            </w:pPr>
            <w:r w:rsidRPr="00C73F2B">
              <w:t>1,6</w:t>
            </w:r>
          </w:p>
        </w:tc>
      </w:tr>
      <w:tr w:rsidR="00C73F2B" w14:paraId="624BA048" w14:textId="77777777" w:rsidTr="000F37E9">
        <w:tc>
          <w:tcPr>
            <w:tcW w:w="1335" w:type="dxa"/>
            <w:vAlign w:val="center"/>
          </w:tcPr>
          <w:p w14:paraId="45DAC574" w14:textId="72E1A7F6" w:rsidR="00C73F2B" w:rsidRDefault="00C73F2B" w:rsidP="00C73F2B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1335" w:type="dxa"/>
            <w:vAlign w:val="center"/>
          </w:tcPr>
          <w:p w14:paraId="74D5DE36" w14:textId="5F512910" w:rsidR="00C73F2B" w:rsidRDefault="00C73F2B" w:rsidP="00C73F2B">
            <w:pPr>
              <w:pStyle w:val="Sinespaciado"/>
              <w:jc w:val="center"/>
            </w:pPr>
            <w:r>
              <w:t>60</w:t>
            </w:r>
          </w:p>
        </w:tc>
        <w:tc>
          <w:tcPr>
            <w:tcW w:w="1336" w:type="dxa"/>
            <w:vAlign w:val="center"/>
          </w:tcPr>
          <w:p w14:paraId="4BBAAD1C" w14:textId="7EBCDE11" w:rsidR="00C73F2B" w:rsidRDefault="00C73F2B" w:rsidP="00C73F2B">
            <w:pPr>
              <w:pStyle w:val="Sinespaciado"/>
              <w:jc w:val="center"/>
            </w:pPr>
            <w:r>
              <w:t>45</w:t>
            </w:r>
          </w:p>
        </w:tc>
        <w:tc>
          <w:tcPr>
            <w:tcW w:w="1336" w:type="dxa"/>
            <w:vAlign w:val="center"/>
          </w:tcPr>
          <w:p w14:paraId="538FEFCD" w14:textId="74D051FC" w:rsidR="00C73F2B" w:rsidRDefault="00C73F2B" w:rsidP="00C73F2B">
            <w:pPr>
              <w:pStyle w:val="Sinespaciado"/>
              <w:jc w:val="center"/>
            </w:pPr>
            <w:r>
              <w:t>38</w:t>
            </w:r>
          </w:p>
        </w:tc>
        <w:tc>
          <w:tcPr>
            <w:tcW w:w="1336" w:type="dxa"/>
          </w:tcPr>
          <w:p w14:paraId="53EF6323" w14:textId="799BC6EB" w:rsidR="00C73F2B" w:rsidRDefault="00C73F2B" w:rsidP="00C73F2B">
            <w:pPr>
              <w:pStyle w:val="Sinespaciado"/>
              <w:jc w:val="center"/>
            </w:pPr>
            <w:r w:rsidRPr="00C73F2B">
              <w:t>1,2</w:t>
            </w:r>
          </w:p>
        </w:tc>
        <w:tc>
          <w:tcPr>
            <w:tcW w:w="1336" w:type="dxa"/>
          </w:tcPr>
          <w:p w14:paraId="21BB237D" w14:textId="682B0E6B" w:rsidR="00C73F2B" w:rsidRDefault="00C73F2B" w:rsidP="00C73F2B">
            <w:pPr>
              <w:pStyle w:val="Sinespaciado"/>
              <w:jc w:val="center"/>
            </w:pPr>
            <w:r w:rsidRPr="00C73F2B">
              <w:t>1,5</w:t>
            </w:r>
          </w:p>
        </w:tc>
        <w:tc>
          <w:tcPr>
            <w:tcW w:w="1336" w:type="dxa"/>
          </w:tcPr>
          <w:p w14:paraId="234D29DC" w14:textId="56D5122F" w:rsidR="00C73F2B" w:rsidRDefault="00C73F2B" w:rsidP="00C73F2B">
            <w:pPr>
              <w:pStyle w:val="Sinespaciado"/>
              <w:jc w:val="center"/>
            </w:pPr>
            <w:r w:rsidRPr="00C73F2B">
              <w:t>1,52</w:t>
            </w:r>
          </w:p>
        </w:tc>
      </w:tr>
    </w:tbl>
    <w:p w14:paraId="2EA165AE" w14:textId="7026672E" w:rsidR="008579AE" w:rsidRDefault="00762D16" w:rsidP="00E86706">
      <w:pPr>
        <w:pStyle w:val="Ttulo3"/>
      </w:pPr>
      <w:r>
        <w:t>Cálculo de indies simples</w:t>
      </w:r>
    </w:p>
    <w:p w14:paraId="31F6F5A7" w14:textId="4C4DB8DE" w:rsidR="00762D16" w:rsidRDefault="000423B5" w:rsidP="00762D16">
      <w:r>
        <w:t>Es el cociente entre la magnitud o el periodo corriente, y la magnitud del periodo base</w:t>
      </w:r>
      <w:r w:rsidR="00C42C15">
        <w:t>, generalmente se multiplica por 100 para que se lea en porcentaje.</w:t>
      </w:r>
    </w:p>
    <w:p w14:paraId="6E75EFA5" w14:textId="431C6703" w:rsidR="00F449C7" w:rsidRPr="00883E54" w:rsidRDefault="00000000" w:rsidP="00F841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SIMPLE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100</m:t>
          </m:r>
        </m:oMath>
      </m:oMathPara>
    </w:p>
    <w:p w14:paraId="3E87FBAC" w14:textId="28492967" w:rsidR="00883E54" w:rsidRDefault="00883E54" w:rsidP="00F8417F">
      <w:r>
        <w:t>Los valores anteriores en la tabla son los valores del cociente</w:t>
      </w:r>
      <w:r w:rsidR="003C47DC">
        <w:t>, de forma directa y la siguiente de forma porcentual para e</w:t>
      </w:r>
      <w:r w:rsidR="00C73F2B">
        <w:t>l</w:t>
      </w:r>
      <w:r w:rsidR="003C47DC">
        <w:t xml:space="preserve"> caso de estudio: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1339"/>
        <w:gridCol w:w="1326"/>
        <w:gridCol w:w="1336"/>
        <w:gridCol w:w="1340"/>
        <w:gridCol w:w="1326"/>
        <w:gridCol w:w="1336"/>
      </w:tblGrid>
      <w:tr w:rsidR="00C73F2B" w:rsidRPr="00C73F2B" w14:paraId="5552C2E1" w14:textId="77777777" w:rsidTr="005B5AE1">
        <w:trPr>
          <w:trHeight w:val="324"/>
        </w:trPr>
        <w:tc>
          <w:tcPr>
            <w:tcW w:w="1347" w:type="dxa"/>
            <w:hideMark/>
          </w:tcPr>
          <w:p w14:paraId="00BE998C" w14:textId="77777777" w:rsidR="00C73F2B" w:rsidRPr="00C73F2B" w:rsidRDefault="00C73F2B" w:rsidP="00C73F2B">
            <w:pPr>
              <w:pStyle w:val="Sinespaciado"/>
            </w:pPr>
            <w:r w:rsidRPr="00C73F2B">
              <w:t> </w:t>
            </w:r>
          </w:p>
        </w:tc>
        <w:tc>
          <w:tcPr>
            <w:tcW w:w="4001" w:type="dxa"/>
            <w:gridSpan w:val="3"/>
            <w:hideMark/>
          </w:tcPr>
          <w:p w14:paraId="2B153DDE" w14:textId="77777777" w:rsidR="00C73F2B" w:rsidRPr="00C73F2B" w:rsidRDefault="00C73F2B" w:rsidP="00C73F2B">
            <w:pPr>
              <w:pStyle w:val="Sinespaciado"/>
            </w:pPr>
            <w:r w:rsidRPr="00C73F2B">
              <w:t>Precios</w:t>
            </w:r>
          </w:p>
        </w:tc>
        <w:tc>
          <w:tcPr>
            <w:tcW w:w="4002" w:type="dxa"/>
            <w:gridSpan w:val="3"/>
            <w:hideMark/>
          </w:tcPr>
          <w:p w14:paraId="68F3355B" w14:textId="77777777" w:rsidR="00C73F2B" w:rsidRPr="00C73F2B" w:rsidRDefault="00C73F2B" w:rsidP="00C73F2B">
            <w:pPr>
              <w:pStyle w:val="Sinespaciado"/>
            </w:pPr>
            <w:r w:rsidRPr="00C73F2B">
              <w:t>Índices simples</w:t>
            </w:r>
          </w:p>
        </w:tc>
      </w:tr>
      <w:tr w:rsidR="005B5AE1" w:rsidRPr="00C73F2B" w14:paraId="34DE1D2B" w14:textId="77777777" w:rsidTr="005B5AE1">
        <w:trPr>
          <w:trHeight w:val="324"/>
        </w:trPr>
        <w:tc>
          <w:tcPr>
            <w:tcW w:w="1347" w:type="dxa"/>
            <w:hideMark/>
          </w:tcPr>
          <w:p w14:paraId="630B1996" w14:textId="77777777" w:rsidR="00C73F2B" w:rsidRPr="00C73F2B" w:rsidRDefault="00C73F2B" w:rsidP="00C73F2B">
            <w:pPr>
              <w:pStyle w:val="Sinespaciado"/>
            </w:pPr>
            <w:r w:rsidRPr="00C73F2B">
              <w:t>Meses</w:t>
            </w:r>
          </w:p>
        </w:tc>
        <w:tc>
          <w:tcPr>
            <w:tcW w:w="1339" w:type="dxa"/>
            <w:hideMark/>
          </w:tcPr>
          <w:p w14:paraId="3BE18641" w14:textId="77777777" w:rsidR="00C73F2B" w:rsidRPr="00C73F2B" w:rsidRDefault="00C73F2B" w:rsidP="00C73F2B">
            <w:pPr>
              <w:pStyle w:val="Sinespaciado"/>
            </w:pPr>
            <w:r w:rsidRPr="00C73F2B">
              <w:t>Arroz</w:t>
            </w:r>
          </w:p>
        </w:tc>
        <w:tc>
          <w:tcPr>
            <w:tcW w:w="1326" w:type="dxa"/>
            <w:hideMark/>
          </w:tcPr>
          <w:p w14:paraId="55E841A1" w14:textId="77777777" w:rsidR="00C73F2B" w:rsidRPr="00C73F2B" w:rsidRDefault="00C73F2B" w:rsidP="00C73F2B">
            <w:pPr>
              <w:pStyle w:val="Sinespaciado"/>
            </w:pPr>
            <w:r w:rsidRPr="00C73F2B">
              <w:t>Papa</w:t>
            </w:r>
          </w:p>
        </w:tc>
        <w:tc>
          <w:tcPr>
            <w:tcW w:w="1336" w:type="dxa"/>
            <w:hideMark/>
          </w:tcPr>
          <w:p w14:paraId="4A2AAB68" w14:textId="77777777" w:rsidR="00C73F2B" w:rsidRPr="00C73F2B" w:rsidRDefault="00C73F2B" w:rsidP="00C73F2B">
            <w:pPr>
              <w:pStyle w:val="Sinespaciado"/>
            </w:pPr>
            <w:r w:rsidRPr="00C73F2B">
              <w:t>Trigo</w:t>
            </w:r>
          </w:p>
        </w:tc>
        <w:tc>
          <w:tcPr>
            <w:tcW w:w="1340" w:type="dxa"/>
            <w:hideMark/>
          </w:tcPr>
          <w:p w14:paraId="61FEA087" w14:textId="77777777" w:rsidR="00C73F2B" w:rsidRPr="00C73F2B" w:rsidRDefault="00C73F2B" w:rsidP="00C73F2B">
            <w:pPr>
              <w:pStyle w:val="Sinespaciado"/>
            </w:pPr>
            <w:r w:rsidRPr="00C73F2B">
              <w:t>Arroz</w:t>
            </w:r>
          </w:p>
        </w:tc>
        <w:tc>
          <w:tcPr>
            <w:tcW w:w="1326" w:type="dxa"/>
            <w:hideMark/>
          </w:tcPr>
          <w:p w14:paraId="00613C87" w14:textId="77777777" w:rsidR="00C73F2B" w:rsidRPr="00C73F2B" w:rsidRDefault="00C73F2B" w:rsidP="00C73F2B">
            <w:pPr>
              <w:pStyle w:val="Sinespaciado"/>
            </w:pPr>
            <w:r w:rsidRPr="00C73F2B">
              <w:t>Papa</w:t>
            </w:r>
          </w:p>
        </w:tc>
        <w:tc>
          <w:tcPr>
            <w:tcW w:w="1336" w:type="dxa"/>
            <w:hideMark/>
          </w:tcPr>
          <w:p w14:paraId="2D5BC695" w14:textId="77777777" w:rsidR="00C73F2B" w:rsidRPr="00C73F2B" w:rsidRDefault="00C73F2B" w:rsidP="00C73F2B">
            <w:pPr>
              <w:pStyle w:val="Sinespaciado"/>
            </w:pPr>
            <w:r w:rsidRPr="00C73F2B">
              <w:t>Trigo</w:t>
            </w:r>
          </w:p>
        </w:tc>
      </w:tr>
      <w:tr w:rsidR="005B5AE1" w:rsidRPr="00C73F2B" w14:paraId="2B67F9AC" w14:textId="77777777" w:rsidTr="005B5AE1">
        <w:trPr>
          <w:trHeight w:val="324"/>
        </w:trPr>
        <w:tc>
          <w:tcPr>
            <w:tcW w:w="1347" w:type="dxa"/>
            <w:hideMark/>
          </w:tcPr>
          <w:p w14:paraId="4811D715" w14:textId="77777777" w:rsidR="005B5AE1" w:rsidRPr="00C73F2B" w:rsidRDefault="005B5AE1" w:rsidP="005B5AE1">
            <w:pPr>
              <w:pStyle w:val="Sinespaciado"/>
            </w:pPr>
            <w:r w:rsidRPr="00C73F2B">
              <w:t>0</w:t>
            </w:r>
          </w:p>
        </w:tc>
        <w:tc>
          <w:tcPr>
            <w:tcW w:w="1339" w:type="dxa"/>
            <w:hideMark/>
          </w:tcPr>
          <w:p w14:paraId="6F752003" w14:textId="77777777" w:rsidR="005B5AE1" w:rsidRPr="00C73F2B" w:rsidRDefault="005B5AE1" w:rsidP="005B5AE1">
            <w:pPr>
              <w:pStyle w:val="Sinespaciado"/>
            </w:pPr>
            <w:r w:rsidRPr="00C73F2B">
              <w:t>50</w:t>
            </w:r>
          </w:p>
        </w:tc>
        <w:tc>
          <w:tcPr>
            <w:tcW w:w="1326" w:type="dxa"/>
            <w:hideMark/>
          </w:tcPr>
          <w:p w14:paraId="7B59F5B1" w14:textId="77777777" w:rsidR="005B5AE1" w:rsidRPr="00C73F2B" w:rsidRDefault="005B5AE1" w:rsidP="005B5AE1">
            <w:pPr>
              <w:pStyle w:val="Sinespaciado"/>
            </w:pPr>
            <w:r w:rsidRPr="00C73F2B">
              <w:t>30</w:t>
            </w:r>
          </w:p>
        </w:tc>
        <w:tc>
          <w:tcPr>
            <w:tcW w:w="1336" w:type="dxa"/>
            <w:hideMark/>
          </w:tcPr>
          <w:p w14:paraId="45338900" w14:textId="77777777" w:rsidR="005B5AE1" w:rsidRPr="00C73F2B" w:rsidRDefault="005B5AE1" w:rsidP="005B5AE1">
            <w:pPr>
              <w:pStyle w:val="Sinespaciado"/>
            </w:pPr>
            <w:r w:rsidRPr="00C73F2B">
              <w:t>25</w:t>
            </w:r>
          </w:p>
        </w:tc>
        <w:tc>
          <w:tcPr>
            <w:tcW w:w="1340" w:type="dxa"/>
          </w:tcPr>
          <w:p w14:paraId="651BAF06" w14:textId="003F3ED5" w:rsidR="005B5AE1" w:rsidRPr="00C73F2B" w:rsidRDefault="005B5AE1" w:rsidP="005B5AE1">
            <w:pPr>
              <w:pStyle w:val="Sinespaciado"/>
            </w:pPr>
            <w:r w:rsidRPr="00EF0E76">
              <w:t>100,00%</w:t>
            </w:r>
          </w:p>
        </w:tc>
        <w:tc>
          <w:tcPr>
            <w:tcW w:w="1326" w:type="dxa"/>
          </w:tcPr>
          <w:p w14:paraId="721653D7" w14:textId="155A20E3" w:rsidR="005B5AE1" w:rsidRPr="00C73F2B" w:rsidRDefault="005B5AE1" w:rsidP="005B5AE1">
            <w:pPr>
              <w:pStyle w:val="Sinespaciado"/>
            </w:pPr>
            <w:r w:rsidRPr="00EF0E76">
              <w:t>100,00%</w:t>
            </w:r>
          </w:p>
        </w:tc>
        <w:tc>
          <w:tcPr>
            <w:tcW w:w="1336" w:type="dxa"/>
          </w:tcPr>
          <w:p w14:paraId="5D9B5710" w14:textId="3DAC5E16" w:rsidR="005B5AE1" w:rsidRPr="00C73F2B" w:rsidRDefault="005B5AE1" w:rsidP="005B5AE1">
            <w:pPr>
              <w:pStyle w:val="Sinespaciado"/>
            </w:pPr>
            <w:r w:rsidRPr="00EF0E76">
              <w:t>100,00%</w:t>
            </w:r>
          </w:p>
        </w:tc>
      </w:tr>
      <w:tr w:rsidR="005B5AE1" w:rsidRPr="00C73F2B" w14:paraId="7E25AF9F" w14:textId="77777777" w:rsidTr="005B5AE1">
        <w:trPr>
          <w:trHeight w:val="324"/>
        </w:trPr>
        <w:tc>
          <w:tcPr>
            <w:tcW w:w="1347" w:type="dxa"/>
            <w:hideMark/>
          </w:tcPr>
          <w:p w14:paraId="4EE214CC" w14:textId="77777777" w:rsidR="005B5AE1" w:rsidRPr="00C73F2B" w:rsidRDefault="005B5AE1" w:rsidP="005B5AE1">
            <w:pPr>
              <w:pStyle w:val="Sinespaciado"/>
            </w:pPr>
            <w:r w:rsidRPr="00C73F2B">
              <w:t>1</w:t>
            </w:r>
          </w:p>
        </w:tc>
        <w:tc>
          <w:tcPr>
            <w:tcW w:w="1339" w:type="dxa"/>
            <w:hideMark/>
          </w:tcPr>
          <w:p w14:paraId="5244C3BB" w14:textId="77777777" w:rsidR="005B5AE1" w:rsidRPr="00C73F2B" w:rsidRDefault="005B5AE1" w:rsidP="005B5AE1">
            <w:pPr>
              <w:pStyle w:val="Sinespaciado"/>
            </w:pPr>
            <w:r w:rsidRPr="00C73F2B">
              <w:t>55</w:t>
            </w:r>
          </w:p>
        </w:tc>
        <w:tc>
          <w:tcPr>
            <w:tcW w:w="1326" w:type="dxa"/>
            <w:hideMark/>
          </w:tcPr>
          <w:p w14:paraId="3315ACCF" w14:textId="77777777" w:rsidR="005B5AE1" w:rsidRPr="00C73F2B" w:rsidRDefault="005B5AE1" w:rsidP="005B5AE1">
            <w:pPr>
              <w:pStyle w:val="Sinespaciado"/>
            </w:pPr>
            <w:r w:rsidRPr="00C73F2B">
              <w:t>40</w:t>
            </w:r>
          </w:p>
        </w:tc>
        <w:tc>
          <w:tcPr>
            <w:tcW w:w="1336" w:type="dxa"/>
            <w:hideMark/>
          </w:tcPr>
          <w:p w14:paraId="61934CCD" w14:textId="77777777" w:rsidR="005B5AE1" w:rsidRPr="00C73F2B" w:rsidRDefault="005B5AE1" w:rsidP="005B5AE1">
            <w:pPr>
              <w:pStyle w:val="Sinespaciado"/>
            </w:pPr>
            <w:r w:rsidRPr="00C73F2B">
              <w:t>28</w:t>
            </w:r>
          </w:p>
        </w:tc>
        <w:tc>
          <w:tcPr>
            <w:tcW w:w="1340" w:type="dxa"/>
          </w:tcPr>
          <w:p w14:paraId="6AF638E0" w14:textId="18A24DFD" w:rsidR="005B5AE1" w:rsidRPr="00C73F2B" w:rsidRDefault="005B5AE1" w:rsidP="005B5AE1">
            <w:pPr>
              <w:pStyle w:val="Sinespaciado"/>
            </w:pPr>
            <w:r w:rsidRPr="00EF0E76">
              <w:t>110,00%</w:t>
            </w:r>
          </w:p>
        </w:tc>
        <w:tc>
          <w:tcPr>
            <w:tcW w:w="1326" w:type="dxa"/>
          </w:tcPr>
          <w:p w14:paraId="02F0D281" w14:textId="2596A05A" w:rsidR="005B5AE1" w:rsidRPr="00C73F2B" w:rsidRDefault="005B5AE1" w:rsidP="005B5AE1">
            <w:pPr>
              <w:pStyle w:val="Sinespaciado"/>
            </w:pPr>
            <w:r w:rsidRPr="00EF0E76">
              <w:t>133,33%</w:t>
            </w:r>
          </w:p>
        </w:tc>
        <w:tc>
          <w:tcPr>
            <w:tcW w:w="1336" w:type="dxa"/>
          </w:tcPr>
          <w:p w14:paraId="6BC84C58" w14:textId="1E927470" w:rsidR="005B5AE1" w:rsidRPr="00C73F2B" w:rsidRDefault="005B5AE1" w:rsidP="005B5AE1">
            <w:pPr>
              <w:pStyle w:val="Sinespaciado"/>
            </w:pPr>
            <w:r w:rsidRPr="00EF0E76">
              <w:t>112,00%</w:t>
            </w:r>
          </w:p>
        </w:tc>
      </w:tr>
      <w:tr w:rsidR="005B5AE1" w:rsidRPr="00C73F2B" w14:paraId="025C67CD" w14:textId="77777777" w:rsidTr="005B5AE1">
        <w:trPr>
          <w:trHeight w:val="324"/>
        </w:trPr>
        <w:tc>
          <w:tcPr>
            <w:tcW w:w="1347" w:type="dxa"/>
            <w:hideMark/>
          </w:tcPr>
          <w:p w14:paraId="06CF6E03" w14:textId="77777777" w:rsidR="005B5AE1" w:rsidRPr="00C73F2B" w:rsidRDefault="005B5AE1" w:rsidP="005B5AE1">
            <w:pPr>
              <w:pStyle w:val="Sinespaciado"/>
            </w:pPr>
            <w:r w:rsidRPr="00C73F2B">
              <w:t>2</w:t>
            </w:r>
          </w:p>
        </w:tc>
        <w:tc>
          <w:tcPr>
            <w:tcW w:w="1339" w:type="dxa"/>
            <w:hideMark/>
          </w:tcPr>
          <w:p w14:paraId="5EBC1752" w14:textId="77777777" w:rsidR="005B5AE1" w:rsidRPr="00C73F2B" w:rsidRDefault="005B5AE1" w:rsidP="005B5AE1">
            <w:pPr>
              <w:pStyle w:val="Sinespaciado"/>
            </w:pPr>
            <w:r w:rsidRPr="00C73F2B">
              <w:t>50</w:t>
            </w:r>
          </w:p>
        </w:tc>
        <w:tc>
          <w:tcPr>
            <w:tcW w:w="1326" w:type="dxa"/>
            <w:hideMark/>
          </w:tcPr>
          <w:p w14:paraId="70D78166" w14:textId="77777777" w:rsidR="005B5AE1" w:rsidRPr="00C73F2B" w:rsidRDefault="005B5AE1" w:rsidP="005B5AE1">
            <w:pPr>
              <w:pStyle w:val="Sinespaciado"/>
            </w:pPr>
            <w:r w:rsidRPr="00C73F2B">
              <w:t>35</w:t>
            </w:r>
          </w:p>
        </w:tc>
        <w:tc>
          <w:tcPr>
            <w:tcW w:w="1336" w:type="dxa"/>
            <w:hideMark/>
          </w:tcPr>
          <w:p w14:paraId="168C1361" w14:textId="77777777" w:rsidR="005B5AE1" w:rsidRPr="00C73F2B" w:rsidRDefault="005B5AE1" w:rsidP="005B5AE1">
            <w:pPr>
              <w:pStyle w:val="Sinespaciado"/>
            </w:pPr>
            <w:r w:rsidRPr="00C73F2B">
              <w:t>25</w:t>
            </w:r>
          </w:p>
        </w:tc>
        <w:tc>
          <w:tcPr>
            <w:tcW w:w="1340" w:type="dxa"/>
          </w:tcPr>
          <w:p w14:paraId="16D02451" w14:textId="7389BB0F" w:rsidR="005B5AE1" w:rsidRPr="00C73F2B" w:rsidRDefault="005B5AE1" w:rsidP="005B5AE1">
            <w:pPr>
              <w:pStyle w:val="Sinespaciado"/>
            </w:pPr>
            <w:r w:rsidRPr="00EF0E76">
              <w:t>100,00%</w:t>
            </w:r>
          </w:p>
        </w:tc>
        <w:tc>
          <w:tcPr>
            <w:tcW w:w="1326" w:type="dxa"/>
          </w:tcPr>
          <w:p w14:paraId="4A0DF41E" w14:textId="05DA2E81" w:rsidR="005B5AE1" w:rsidRPr="00C73F2B" w:rsidRDefault="005B5AE1" w:rsidP="005B5AE1">
            <w:pPr>
              <w:pStyle w:val="Sinespaciado"/>
            </w:pPr>
            <w:r w:rsidRPr="00EF0E76">
              <w:t>116,67%</w:t>
            </w:r>
          </w:p>
        </w:tc>
        <w:tc>
          <w:tcPr>
            <w:tcW w:w="1336" w:type="dxa"/>
          </w:tcPr>
          <w:p w14:paraId="145B01B0" w14:textId="1E36CEAD" w:rsidR="005B5AE1" w:rsidRPr="00C73F2B" w:rsidRDefault="005B5AE1" w:rsidP="005B5AE1">
            <w:pPr>
              <w:pStyle w:val="Sinespaciado"/>
            </w:pPr>
            <w:r w:rsidRPr="00EF0E76">
              <w:t>100,00%</w:t>
            </w:r>
          </w:p>
        </w:tc>
      </w:tr>
      <w:tr w:rsidR="005B5AE1" w:rsidRPr="00C73F2B" w14:paraId="11579C45" w14:textId="77777777" w:rsidTr="005B5AE1">
        <w:trPr>
          <w:trHeight w:val="324"/>
        </w:trPr>
        <w:tc>
          <w:tcPr>
            <w:tcW w:w="1347" w:type="dxa"/>
            <w:hideMark/>
          </w:tcPr>
          <w:p w14:paraId="2E06D30E" w14:textId="77777777" w:rsidR="005B5AE1" w:rsidRPr="00C73F2B" w:rsidRDefault="005B5AE1" w:rsidP="005B5AE1">
            <w:pPr>
              <w:pStyle w:val="Sinespaciado"/>
            </w:pPr>
            <w:r w:rsidRPr="00C73F2B">
              <w:t>3</w:t>
            </w:r>
          </w:p>
        </w:tc>
        <w:tc>
          <w:tcPr>
            <w:tcW w:w="1339" w:type="dxa"/>
            <w:hideMark/>
          </w:tcPr>
          <w:p w14:paraId="56DB80AD" w14:textId="77777777" w:rsidR="005B5AE1" w:rsidRPr="00C73F2B" w:rsidRDefault="005B5AE1" w:rsidP="005B5AE1">
            <w:pPr>
              <w:pStyle w:val="Sinespaciado"/>
            </w:pPr>
            <w:r w:rsidRPr="00C73F2B">
              <w:t>58</w:t>
            </w:r>
          </w:p>
        </w:tc>
        <w:tc>
          <w:tcPr>
            <w:tcW w:w="1326" w:type="dxa"/>
            <w:hideMark/>
          </w:tcPr>
          <w:p w14:paraId="3DE44D5B" w14:textId="77777777" w:rsidR="005B5AE1" w:rsidRPr="00C73F2B" w:rsidRDefault="005B5AE1" w:rsidP="005B5AE1">
            <w:pPr>
              <w:pStyle w:val="Sinespaciado"/>
            </w:pPr>
            <w:r w:rsidRPr="00C73F2B">
              <w:t>38</w:t>
            </w:r>
          </w:p>
        </w:tc>
        <w:tc>
          <w:tcPr>
            <w:tcW w:w="1336" w:type="dxa"/>
            <w:hideMark/>
          </w:tcPr>
          <w:p w14:paraId="7A787419" w14:textId="77777777" w:rsidR="005B5AE1" w:rsidRPr="00C73F2B" w:rsidRDefault="005B5AE1" w:rsidP="005B5AE1">
            <w:pPr>
              <w:pStyle w:val="Sinespaciado"/>
            </w:pPr>
            <w:r w:rsidRPr="00C73F2B">
              <w:t>35</w:t>
            </w:r>
          </w:p>
        </w:tc>
        <w:tc>
          <w:tcPr>
            <w:tcW w:w="1340" w:type="dxa"/>
          </w:tcPr>
          <w:p w14:paraId="7A0ACD54" w14:textId="37A38516" w:rsidR="005B5AE1" w:rsidRPr="00C73F2B" w:rsidRDefault="005B5AE1" w:rsidP="005B5AE1">
            <w:pPr>
              <w:pStyle w:val="Sinespaciado"/>
            </w:pPr>
            <w:r w:rsidRPr="00EF0E76">
              <w:t>116,00%</w:t>
            </w:r>
          </w:p>
        </w:tc>
        <w:tc>
          <w:tcPr>
            <w:tcW w:w="1326" w:type="dxa"/>
          </w:tcPr>
          <w:p w14:paraId="0B73FF3D" w14:textId="1735665A" w:rsidR="005B5AE1" w:rsidRPr="00C73F2B" w:rsidRDefault="005B5AE1" w:rsidP="005B5AE1">
            <w:pPr>
              <w:pStyle w:val="Sinespaciado"/>
            </w:pPr>
            <w:r w:rsidRPr="00EF0E76">
              <w:t>126,67%</w:t>
            </w:r>
          </w:p>
        </w:tc>
        <w:tc>
          <w:tcPr>
            <w:tcW w:w="1336" w:type="dxa"/>
          </w:tcPr>
          <w:p w14:paraId="7C13740A" w14:textId="76A43780" w:rsidR="005B5AE1" w:rsidRPr="00C73F2B" w:rsidRDefault="005B5AE1" w:rsidP="005B5AE1">
            <w:pPr>
              <w:pStyle w:val="Sinespaciado"/>
            </w:pPr>
            <w:r w:rsidRPr="00EF0E76">
              <w:t>140,00%</w:t>
            </w:r>
          </w:p>
        </w:tc>
      </w:tr>
      <w:tr w:rsidR="005B5AE1" w:rsidRPr="00C73F2B" w14:paraId="2149CE05" w14:textId="77777777" w:rsidTr="005B5AE1">
        <w:trPr>
          <w:trHeight w:val="324"/>
        </w:trPr>
        <w:tc>
          <w:tcPr>
            <w:tcW w:w="1347" w:type="dxa"/>
            <w:hideMark/>
          </w:tcPr>
          <w:p w14:paraId="6912C7A0" w14:textId="77777777" w:rsidR="005B5AE1" w:rsidRPr="00C73F2B" w:rsidRDefault="005B5AE1" w:rsidP="005B5AE1">
            <w:pPr>
              <w:pStyle w:val="Sinespaciado"/>
            </w:pPr>
            <w:r w:rsidRPr="00C73F2B">
              <w:t>4</w:t>
            </w:r>
          </w:p>
        </w:tc>
        <w:tc>
          <w:tcPr>
            <w:tcW w:w="1339" w:type="dxa"/>
            <w:hideMark/>
          </w:tcPr>
          <w:p w14:paraId="108126AF" w14:textId="77777777" w:rsidR="005B5AE1" w:rsidRPr="00C73F2B" w:rsidRDefault="005B5AE1" w:rsidP="005B5AE1">
            <w:pPr>
              <w:pStyle w:val="Sinespaciado"/>
            </w:pPr>
            <w:r w:rsidRPr="00C73F2B">
              <w:t>70</w:t>
            </w:r>
          </w:p>
        </w:tc>
        <w:tc>
          <w:tcPr>
            <w:tcW w:w="1326" w:type="dxa"/>
            <w:hideMark/>
          </w:tcPr>
          <w:p w14:paraId="45B5CE15" w14:textId="77777777" w:rsidR="005B5AE1" w:rsidRPr="00C73F2B" w:rsidRDefault="005B5AE1" w:rsidP="005B5AE1">
            <w:pPr>
              <w:pStyle w:val="Sinespaciado"/>
            </w:pPr>
            <w:r w:rsidRPr="00C73F2B">
              <w:t>40</w:t>
            </w:r>
          </w:p>
        </w:tc>
        <w:tc>
          <w:tcPr>
            <w:tcW w:w="1336" w:type="dxa"/>
            <w:hideMark/>
          </w:tcPr>
          <w:p w14:paraId="6AAFD28B" w14:textId="77777777" w:rsidR="005B5AE1" w:rsidRPr="00C73F2B" w:rsidRDefault="005B5AE1" w:rsidP="005B5AE1">
            <w:pPr>
              <w:pStyle w:val="Sinespaciado"/>
            </w:pPr>
            <w:r w:rsidRPr="00C73F2B">
              <w:t>38</w:t>
            </w:r>
          </w:p>
        </w:tc>
        <w:tc>
          <w:tcPr>
            <w:tcW w:w="1340" w:type="dxa"/>
          </w:tcPr>
          <w:p w14:paraId="762D134E" w14:textId="14F21B2B" w:rsidR="005B5AE1" w:rsidRPr="00C73F2B" w:rsidRDefault="005B5AE1" w:rsidP="005B5AE1">
            <w:pPr>
              <w:pStyle w:val="Sinespaciado"/>
            </w:pPr>
            <w:r w:rsidRPr="00EF0E76">
              <w:t>140,00%</w:t>
            </w:r>
          </w:p>
        </w:tc>
        <w:tc>
          <w:tcPr>
            <w:tcW w:w="1326" w:type="dxa"/>
          </w:tcPr>
          <w:p w14:paraId="3A4A9E5B" w14:textId="2709093A" w:rsidR="005B5AE1" w:rsidRPr="00C73F2B" w:rsidRDefault="005B5AE1" w:rsidP="005B5AE1">
            <w:pPr>
              <w:pStyle w:val="Sinespaciado"/>
            </w:pPr>
            <w:r w:rsidRPr="00EF0E76">
              <w:t>133,33%</w:t>
            </w:r>
          </w:p>
        </w:tc>
        <w:tc>
          <w:tcPr>
            <w:tcW w:w="1336" w:type="dxa"/>
          </w:tcPr>
          <w:p w14:paraId="5BA9EF2F" w14:textId="20B3D049" w:rsidR="005B5AE1" w:rsidRPr="00C73F2B" w:rsidRDefault="005B5AE1" w:rsidP="005B5AE1">
            <w:pPr>
              <w:pStyle w:val="Sinespaciado"/>
            </w:pPr>
            <w:r w:rsidRPr="00EF0E76">
              <w:t>152,00%</w:t>
            </w:r>
          </w:p>
        </w:tc>
      </w:tr>
      <w:tr w:rsidR="005B5AE1" w:rsidRPr="00C73F2B" w14:paraId="5EDAB73E" w14:textId="77777777" w:rsidTr="005B5AE1">
        <w:trPr>
          <w:trHeight w:val="324"/>
        </w:trPr>
        <w:tc>
          <w:tcPr>
            <w:tcW w:w="1347" w:type="dxa"/>
            <w:hideMark/>
          </w:tcPr>
          <w:p w14:paraId="27715788" w14:textId="77777777" w:rsidR="005B5AE1" w:rsidRPr="00C73F2B" w:rsidRDefault="005B5AE1" w:rsidP="005B5AE1">
            <w:pPr>
              <w:pStyle w:val="Sinespaciado"/>
            </w:pPr>
            <w:r w:rsidRPr="00C73F2B">
              <w:t>5</w:t>
            </w:r>
          </w:p>
        </w:tc>
        <w:tc>
          <w:tcPr>
            <w:tcW w:w="1339" w:type="dxa"/>
            <w:hideMark/>
          </w:tcPr>
          <w:p w14:paraId="4237BB59" w14:textId="77777777" w:rsidR="005B5AE1" w:rsidRPr="00C73F2B" w:rsidRDefault="005B5AE1" w:rsidP="005B5AE1">
            <w:pPr>
              <w:pStyle w:val="Sinespaciado"/>
            </w:pPr>
            <w:r w:rsidRPr="00C73F2B">
              <w:t>55</w:t>
            </w:r>
          </w:p>
        </w:tc>
        <w:tc>
          <w:tcPr>
            <w:tcW w:w="1326" w:type="dxa"/>
            <w:hideMark/>
          </w:tcPr>
          <w:p w14:paraId="6F1B0EFC" w14:textId="77777777" w:rsidR="005B5AE1" w:rsidRPr="00C73F2B" w:rsidRDefault="005B5AE1" w:rsidP="005B5AE1">
            <w:pPr>
              <w:pStyle w:val="Sinespaciado"/>
            </w:pPr>
            <w:r w:rsidRPr="00C73F2B">
              <w:t>45</w:t>
            </w:r>
          </w:p>
        </w:tc>
        <w:tc>
          <w:tcPr>
            <w:tcW w:w="1336" w:type="dxa"/>
            <w:hideMark/>
          </w:tcPr>
          <w:p w14:paraId="7C1AC896" w14:textId="77777777" w:rsidR="005B5AE1" w:rsidRPr="00C73F2B" w:rsidRDefault="005B5AE1" w:rsidP="005B5AE1">
            <w:pPr>
              <w:pStyle w:val="Sinespaciado"/>
            </w:pPr>
            <w:r w:rsidRPr="00C73F2B">
              <w:t>40</w:t>
            </w:r>
          </w:p>
        </w:tc>
        <w:tc>
          <w:tcPr>
            <w:tcW w:w="1340" w:type="dxa"/>
          </w:tcPr>
          <w:p w14:paraId="2A8E2A30" w14:textId="2D4A4EAC" w:rsidR="005B5AE1" w:rsidRPr="00C73F2B" w:rsidRDefault="005B5AE1" w:rsidP="005B5AE1">
            <w:pPr>
              <w:pStyle w:val="Sinespaciado"/>
            </w:pPr>
            <w:r w:rsidRPr="00EF0E76">
              <w:t>110,00%</w:t>
            </w:r>
          </w:p>
        </w:tc>
        <w:tc>
          <w:tcPr>
            <w:tcW w:w="1326" w:type="dxa"/>
          </w:tcPr>
          <w:p w14:paraId="2AF54B7B" w14:textId="16B8E145" w:rsidR="005B5AE1" w:rsidRPr="00C73F2B" w:rsidRDefault="005B5AE1" w:rsidP="005B5AE1">
            <w:pPr>
              <w:pStyle w:val="Sinespaciado"/>
            </w:pPr>
            <w:r w:rsidRPr="00EF0E76">
              <w:t>150,00%</w:t>
            </w:r>
          </w:p>
        </w:tc>
        <w:tc>
          <w:tcPr>
            <w:tcW w:w="1336" w:type="dxa"/>
          </w:tcPr>
          <w:p w14:paraId="1F5D7192" w14:textId="4DA6E42A" w:rsidR="005B5AE1" w:rsidRPr="00C73F2B" w:rsidRDefault="005B5AE1" w:rsidP="005B5AE1">
            <w:pPr>
              <w:pStyle w:val="Sinespaciado"/>
            </w:pPr>
            <w:r w:rsidRPr="00EF0E76">
              <w:t>160,00%</w:t>
            </w:r>
          </w:p>
        </w:tc>
      </w:tr>
      <w:tr w:rsidR="005B5AE1" w:rsidRPr="00C73F2B" w14:paraId="49F209CF" w14:textId="77777777" w:rsidTr="005B5AE1">
        <w:trPr>
          <w:trHeight w:val="324"/>
        </w:trPr>
        <w:tc>
          <w:tcPr>
            <w:tcW w:w="1347" w:type="dxa"/>
            <w:hideMark/>
          </w:tcPr>
          <w:p w14:paraId="07B4B120" w14:textId="77777777" w:rsidR="005B5AE1" w:rsidRPr="00C73F2B" w:rsidRDefault="005B5AE1" w:rsidP="005B5AE1">
            <w:pPr>
              <w:pStyle w:val="Sinespaciado"/>
            </w:pPr>
            <w:r w:rsidRPr="00C73F2B">
              <w:t>6</w:t>
            </w:r>
          </w:p>
        </w:tc>
        <w:tc>
          <w:tcPr>
            <w:tcW w:w="1339" w:type="dxa"/>
            <w:hideMark/>
          </w:tcPr>
          <w:p w14:paraId="39FBC5CF" w14:textId="77777777" w:rsidR="005B5AE1" w:rsidRPr="00C73F2B" w:rsidRDefault="005B5AE1" w:rsidP="005B5AE1">
            <w:pPr>
              <w:pStyle w:val="Sinespaciado"/>
            </w:pPr>
            <w:r w:rsidRPr="00C73F2B">
              <w:t>60</w:t>
            </w:r>
          </w:p>
        </w:tc>
        <w:tc>
          <w:tcPr>
            <w:tcW w:w="1326" w:type="dxa"/>
            <w:hideMark/>
          </w:tcPr>
          <w:p w14:paraId="0AE05DFC" w14:textId="77777777" w:rsidR="005B5AE1" w:rsidRPr="00C73F2B" w:rsidRDefault="005B5AE1" w:rsidP="005B5AE1">
            <w:pPr>
              <w:pStyle w:val="Sinespaciado"/>
            </w:pPr>
            <w:r w:rsidRPr="00C73F2B">
              <w:t>45</w:t>
            </w:r>
          </w:p>
        </w:tc>
        <w:tc>
          <w:tcPr>
            <w:tcW w:w="1336" w:type="dxa"/>
            <w:hideMark/>
          </w:tcPr>
          <w:p w14:paraId="5C824079" w14:textId="77777777" w:rsidR="005B5AE1" w:rsidRPr="00C73F2B" w:rsidRDefault="005B5AE1" w:rsidP="005B5AE1">
            <w:pPr>
              <w:pStyle w:val="Sinespaciado"/>
            </w:pPr>
            <w:r w:rsidRPr="00C73F2B">
              <w:t>38</w:t>
            </w:r>
          </w:p>
        </w:tc>
        <w:tc>
          <w:tcPr>
            <w:tcW w:w="1340" w:type="dxa"/>
          </w:tcPr>
          <w:p w14:paraId="0BF03714" w14:textId="168BFFC5" w:rsidR="005B5AE1" w:rsidRPr="00C73F2B" w:rsidRDefault="005B5AE1" w:rsidP="005B5AE1">
            <w:pPr>
              <w:pStyle w:val="Sinespaciado"/>
            </w:pPr>
            <w:r w:rsidRPr="00EF0E76">
              <w:t>120,00%</w:t>
            </w:r>
          </w:p>
        </w:tc>
        <w:tc>
          <w:tcPr>
            <w:tcW w:w="1326" w:type="dxa"/>
          </w:tcPr>
          <w:p w14:paraId="197DBAEE" w14:textId="13DFDA3F" w:rsidR="005B5AE1" w:rsidRPr="00C73F2B" w:rsidRDefault="005B5AE1" w:rsidP="005B5AE1">
            <w:pPr>
              <w:pStyle w:val="Sinespaciado"/>
            </w:pPr>
            <w:r w:rsidRPr="00EF0E76">
              <w:t>150,00%</w:t>
            </w:r>
          </w:p>
        </w:tc>
        <w:tc>
          <w:tcPr>
            <w:tcW w:w="1336" w:type="dxa"/>
          </w:tcPr>
          <w:p w14:paraId="07790CF0" w14:textId="0DC466C6" w:rsidR="005B5AE1" w:rsidRPr="00C73F2B" w:rsidRDefault="005B5AE1" w:rsidP="005B5AE1">
            <w:pPr>
              <w:pStyle w:val="Sinespaciado"/>
            </w:pPr>
            <w:r w:rsidRPr="00EF0E76">
              <w:t>152,00%</w:t>
            </w:r>
          </w:p>
        </w:tc>
      </w:tr>
    </w:tbl>
    <w:p w14:paraId="21AF3851" w14:textId="77777777" w:rsidR="003C47DC" w:rsidRDefault="003C47DC" w:rsidP="00C73F2B">
      <w:pPr>
        <w:ind w:firstLine="0"/>
      </w:pPr>
    </w:p>
    <w:p w14:paraId="1BFD3ABA" w14:textId="56EB9C96" w:rsidR="005B5AE1" w:rsidRDefault="005B5AE1" w:rsidP="005B5AE1">
      <w:pPr>
        <w:pStyle w:val="Ttulo3"/>
      </w:pPr>
      <w:r>
        <w:lastRenderedPageBreak/>
        <w:t>Cálculo de índices complejos (Sin ponderar)</w:t>
      </w:r>
    </w:p>
    <w:p w14:paraId="61BCEFD2" w14:textId="74F10F34" w:rsidR="00C73F2B" w:rsidRDefault="00CB74E0" w:rsidP="003E6814">
      <w:r>
        <w:t>El interés no está con comparar pecios cantidades o valores</w:t>
      </w:r>
      <w:r w:rsidR="006536CA">
        <w:t>, de un único bien, sino de conocer la evaluación conjunta, para un grupo mas o menos numeroso de vienes</w:t>
      </w:r>
      <w:r w:rsidR="00482498">
        <w:t xml:space="preserve">, se pude obtener utilizando un promedio, </w:t>
      </w:r>
      <w:r w:rsidR="00705B33">
        <w:t>el cual resume la información proporcionada por los índices simples</w:t>
      </w:r>
      <w:r w:rsidR="0072339F">
        <w:t>, los más habituales son los que se obtienen por medio de las medias aritméticas o media agregativas</w:t>
      </w:r>
    </w:p>
    <w:p w14:paraId="00CD5F44" w14:textId="3846952C" w:rsidR="003E6814" w:rsidRDefault="00621640" w:rsidP="00621640">
      <w:pPr>
        <w:pStyle w:val="Ttulo3"/>
      </w:pPr>
      <w:r>
        <w:t>Índices de Sauerbeck</w:t>
      </w:r>
    </w:p>
    <w:p w14:paraId="4999C3E5" w14:textId="7CAA962E" w:rsidR="00621640" w:rsidRDefault="00621640" w:rsidP="00621640">
      <w:r>
        <w:t>Se utiliza la media del índice simple, usando la siguiente formula:</w:t>
      </w:r>
    </w:p>
    <w:p w14:paraId="2B2F9840" w14:textId="62D8F8BB" w:rsidR="007E7DF8" w:rsidRPr="00445041" w:rsidRDefault="00000000" w:rsidP="007E7D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SAUERBECK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*100</m:t>
              </m:r>
            </m:e>
          </m:nary>
        </m:oMath>
      </m:oMathPara>
    </w:p>
    <w:p w14:paraId="48EAA63F" w14:textId="31C41E14" w:rsidR="00445041" w:rsidRDefault="00445041" w:rsidP="00445041">
      <w:pPr>
        <w:pStyle w:val="Ttulo3"/>
        <w:rPr>
          <w:rFonts w:eastAsia="SimSun"/>
        </w:rPr>
      </w:pPr>
      <w:r>
        <w:rPr>
          <w:rFonts w:eastAsia="SimSun"/>
        </w:rPr>
        <w:t>Total</w:t>
      </w:r>
    </w:p>
    <w:p w14:paraId="088387FC" w14:textId="65EA5A2F" w:rsidR="00445041" w:rsidRDefault="00445041" w:rsidP="00445041">
      <w:r>
        <w:t>El total de los precios sumados de cada periodo</w:t>
      </w:r>
    </w:p>
    <w:p w14:paraId="18045A88" w14:textId="3C263EB8" w:rsidR="00445041" w:rsidRDefault="00445041" w:rsidP="00E66512">
      <w:pPr>
        <w:pStyle w:val="Ttulo3"/>
      </w:pPr>
      <w:r>
        <w:t xml:space="preserve">Índices de </w:t>
      </w:r>
      <w:r w:rsidRPr="00445041">
        <w:t>Índices de Sauerbeck</w:t>
      </w:r>
    </w:p>
    <w:p w14:paraId="30FB71A0" w14:textId="58774FDF" w:rsidR="00E66512" w:rsidRDefault="005D7D74" w:rsidP="00E66512">
      <w:r>
        <w:t>Se calcula usando los valores totales calculados, obteniendo un cociente entre el total del periodo sobre su periodo base. Y se calcula usando esta fórmula:</w:t>
      </w:r>
    </w:p>
    <w:p w14:paraId="7289597B" w14:textId="30B1B437" w:rsidR="005D7D74" w:rsidRPr="00E66512" w:rsidRDefault="00000000" w:rsidP="005D7D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BRADSTREET DUTOT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*100</m:t>
          </m:r>
        </m:oMath>
      </m:oMathPara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2450"/>
        <w:gridCol w:w="2278"/>
        <w:gridCol w:w="2522"/>
      </w:tblGrid>
      <w:tr w:rsidR="00180BC1" w14:paraId="4E1955A1" w14:textId="77777777" w:rsidTr="00180BC1">
        <w:trPr>
          <w:trHeight w:val="283"/>
        </w:trPr>
        <w:tc>
          <w:tcPr>
            <w:tcW w:w="2100" w:type="dxa"/>
          </w:tcPr>
          <w:p w14:paraId="4960372C" w14:textId="77777777" w:rsidR="00180BC1" w:rsidRDefault="00180BC1" w:rsidP="00983CE7">
            <w:pPr>
              <w:pStyle w:val="Sinespaciado"/>
              <w:jc w:val="center"/>
            </w:pPr>
          </w:p>
        </w:tc>
        <w:tc>
          <w:tcPr>
            <w:tcW w:w="7250" w:type="dxa"/>
            <w:gridSpan w:val="3"/>
            <w:vAlign w:val="center"/>
          </w:tcPr>
          <w:p w14:paraId="3F557FEC" w14:textId="126F0D5C" w:rsidR="00180BC1" w:rsidRDefault="00180BC1" w:rsidP="00983CE7">
            <w:pPr>
              <w:pStyle w:val="Sinespaciado"/>
              <w:jc w:val="center"/>
            </w:pPr>
            <w:r>
              <w:t>Índices complejos</w:t>
            </w:r>
          </w:p>
        </w:tc>
      </w:tr>
      <w:tr w:rsidR="00423084" w14:paraId="44E0DF5B" w14:textId="77777777" w:rsidTr="00180BC1">
        <w:trPr>
          <w:trHeight w:val="283"/>
        </w:trPr>
        <w:tc>
          <w:tcPr>
            <w:tcW w:w="2100" w:type="dxa"/>
          </w:tcPr>
          <w:p w14:paraId="6DFE26BE" w14:textId="596CD61F" w:rsidR="00423084" w:rsidRDefault="00423084" w:rsidP="00423084">
            <w:pPr>
              <w:pStyle w:val="Sinespaciado"/>
              <w:jc w:val="center"/>
            </w:pPr>
            <w:r w:rsidRPr="00C73F2B">
              <w:t>Meses</w:t>
            </w:r>
          </w:p>
        </w:tc>
        <w:tc>
          <w:tcPr>
            <w:tcW w:w="2450" w:type="dxa"/>
            <w:vAlign w:val="center"/>
          </w:tcPr>
          <w:p w14:paraId="3CF6D39C" w14:textId="5BCD4C8A" w:rsidR="00423084" w:rsidRDefault="00423084" w:rsidP="00423084">
            <w:pPr>
              <w:pStyle w:val="Sinespaciado"/>
              <w:jc w:val="center"/>
            </w:pPr>
            <w:r>
              <w:t>Sauerbeck</w:t>
            </w:r>
          </w:p>
        </w:tc>
        <w:tc>
          <w:tcPr>
            <w:tcW w:w="2278" w:type="dxa"/>
            <w:vAlign w:val="center"/>
          </w:tcPr>
          <w:p w14:paraId="6420E482" w14:textId="43AD7636" w:rsidR="00423084" w:rsidRDefault="00423084" w:rsidP="00423084">
            <w:pPr>
              <w:pStyle w:val="Sinespaciado"/>
              <w:jc w:val="center"/>
            </w:pPr>
            <w:r>
              <w:t>Total</w:t>
            </w:r>
          </w:p>
        </w:tc>
        <w:tc>
          <w:tcPr>
            <w:tcW w:w="2522" w:type="dxa"/>
            <w:vAlign w:val="center"/>
          </w:tcPr>
          <w:p w14:paraId="5CEB2B16" w14:textId="2A55774E" w:rsidR="00423084" w:rsidRDefault="00423084" w:rsidP="00423084">
            <w:pPr>
              <w:pStyle w:val="Sinespaciado"/>
              <w:jc w:val="center"/>
            </w:pPr>
            <w:r>
              <w:t>Bradstreet dutot</w:t>
            </w:r>
          </w:p>
        </w:tc>
      </w:tr>
      <w:tr w:rsidR="00177353" w14:paraId="72909B38" w14:textId="77777777" w:rsidTr="00BC7A50">
        <w:trPr>
          <w:trHeight w:val="283"/>
        </w:trPr>
        <w:tc>
          <w:tcPr>
            <w:tcW w:w="2100" w:type="dxa"/>
          </w:tcPr>
          <w:p w14:paraId="6EC3EBCE" w14:textId="3F5F4E09" w:rsidR="00177353" w:rsidRDefault="00177353" w:rsidP="00177353">
            <w:pPr>
              <w:pStyle w:val="Sinespaciado"/>
              <w:jc w:val="center"/>
            </w:pPr>
            <w:r w:rsidRPr="00C73F2B">
              <w:t>0</w:t>
            </w:r>
          </w:p>
        </w:tc>
        <w:tc>
          <w:tcPr>
            <w:tcW w:w="2450" w:type="dxa"/>
          </w:tcPr>
          <w:p w14:paraId="01E58346" w14:textId="21AEBA8F" w:rsidR="00177353" w:rsidRDefault="00177353" w:rsidP="00177353">
            <w:pPr>
              <w:pStyle w:val="Sinespaciado"/>
              <w:jc w:val="center"/>
            </w:pPr>
            <w:r w:rsidRPr="008F5FAC">
              <w:t>100,00%</w:t>
            </w:r>
          </w:p>
        </w:tc>
        <w:tc>
          <w:tcPr>
            <w:tcW w:w="2278" w:type="dxa"/>
          </w:tcPr>
          <w:p w14:paraId="5CE9C668" w14:textId="4737B287" w:rsidR="00177353" w:rsidRDefault="00177353" w:rsidP="00177353">
            <w:pPr>
              <w:pStyle w:val="Sinespaciado"/>
              <w:jc w:val="center"/>
            </w:pPr>
            <w:r w:rsidRPr="008F5FAC">
              <w:t>105</w:t>
            </w:r>
          </w:p>
        </w:tc>
        <w:tc>
          <w:tcPr>
            <w:tcW w:w="2522" w:type="dxa"/>
          </w:tcPr>
          <w:p w14:paraId="0F6D638C" w14:textId="3EC8AFD2" w:rsidR="00177353" w:rsidRDefault="00177353" w:rsidP="00177353">
            <w:pPr>
              <w:pStyle w:val="Sinespaciado"/>
              <w:jc w:val="center"/>
            </w:pPr>
            <w:r w:rsidRPr="008F5FAC">
              <w:t>100,00%</w:t>
            </w:r>
          </w:p>
        </w:tc>
      </w:tr>
      <w:tr w:rsidR="00177353" w14:paraId="5F4903F4" w14:textId="77777777" w:rsidTr="00BC7A50">
        <w:trPr>
          <w:trHeight w:val="283"/>
        </w:trPr>
        <w:tc>
          <w:tcPr>
            <w:tcW w:w="2100" w:type="dxa"/>
          </w:tcPr>
          <w:p w14:paraId="0C8E3DF8" w14:textId="464182E4" w:rsidR="00177353" w:rsidRDefault="00177353" w:rsidP="00177353">
            <w:pPr>
              <w:pStyle w:val="Sinespaciado"/>
              <w:jc w:val="center"/>
            </w:pPr>
            <w:r w:rsidRPr="00C73F2B">
              <w:t>1</w:t>
            </w:r>
          </w:p>
        </w:tc>
        <w:tc>
          <w:tcPr>
            <w:tcW w:w="2450" w:type="dxa"/>
          </w:tcPr>
          <w:p w14:paraId="47EC0957" w14:textId="340DEFC5" w:rsidR="00177353" w:rsidRDefault="00177353" w:rsidP="00177353">
            <w:pPr>
              <w:pStyle w:val="Sinespaciado"/>
              <w:jc w:val="center"/>
            </w:pPr>
            <w:r w:rsidRPr="008F5FAC">
              <w:t>118,44%</w:t>
            </w:r>
          </w:p>
        </w:tc>
        <w:tc>
          <w:tcPr>
            <w:tcW w:w="2278" w:type="dxa"/>
          </w:tcPr>
          <w:p w14:paraId="452F3BED" w14:textId="15B4224C" w:rsidR="00177353" w:rsidRDefault="00177353" w:rsidP="00177353">
            <w:pPr>
              <w:pStyle w:val="Sinespaciado"/>
              <w:jc w:val="center"/>
            </w:pPr>
            <w:r w:rsidRPr="008F5FAC">
              <w:t>123</w:t>
            </w:r>
          </w:p>
        </w:tc>
        <w:tc>
          <w:tcPr>
            <w:tcW w:w="2522" w:type="dxa"/>
          </w:tcPr>
          <w:p w14:paraId="401ACD76" w14:textId="3A948D42" w:rsidR="00177353" w:rsidRDefault="00177353" w:rsidP="00177353">
            <w:pPr>
              <w:pStyle w:val="Sinespaciado"/>
              <w:jc w:val="center"/>
            </w:pPr>
            <w:r w:rsidRPr="008F5FAC">
              <w:t>117,14%</w:t>
            </w:r>
          </w:p>
        </w:tc>
      </w:tr>
      <w:tr w:rsidR="00177353" w14:paraId="5D94C691" w14:textId="77777777" w:rsidTr="00BC7A50">
        <w:trPr>
          <w:trHeight w:val="283"/>
        </w:trPr>
        <w:tc>
          <w:tcPr>
            <w:tcW w:w="2100" w:type="dxa"/>
          </w:tcPr>
          <w:p w14:paraId="4B354CC4" w14:textId="5A473394" w:rsidR="00177353" w:rsidRDefault="00177353" w:rsidP="00177353">
            <w:pPr>
              <w:pStyle w:val="Sinespaciado"/>
              <w:jc w:val="center"/>
            </w:pPr>
            <w:r w:rsidRPr="00C73F2B">
              <w:t>2</w:t>
            </w:r>
          </w:p>
        </w:tc>
        <w:tc>
          <w:tcPr>
            <w:tcW w:w="2450" w:type="dxa"/>
          </w:tcPr>
          <w:p w14:paraId="56CEDE8F" w14:textId="6FFBFA09" w:rsidR="00177353" w:rsidRDefault="00177353" w:rsidP="00177353">
            <w:pPr>
              <w:pStyle w:val="Sinespaciado"/>
              <w:jc w:val="center"/>
            </w:pPr>
            <w:r w:rsidRPr="008F5FAC">
              <w:t>105,56%</w:t>
            </w:r>
          </w:p>
        </w:tc>
        <w:tc>
          <w:tcPr>
            <w:tcW w:w="2278" w:type="dxa"/>
          </w:tcPr>
          <w:p w14:paraId="593CE83E" w14:textId="30B41C0A" w:rsidR="00177353" w:rsidRDefault="00177353" w:rsidP="00177353">
            <w:pPr>
              <w:pStyle w:val="Sinespaciado"/>
              <w:jc w:val="center"/>
            </w:pPr>
            <w:r w:rsidRPr="008F5FAC">
              <w:t>110</w:t>
            </w:r>
          </w:p>
        </w:tc>
        <w:tc>
          <w:tcPr>
            <w:tcW w:w="2522" w:type="dxa"/>
          </w:tcPr>
          <w:p w14:paraId="10A679A1" w14:textId="08A46D59" w:rsidR="00177353" w:rsidRDefault="00177353" w:rsidP="00177353">
            <w:pPr>
              <w:pStyle w:val="Sinespaciado"/>
              <w:jc w:val="center"/>
            </w:pPr>
            <w:r w:rsidRPr="008F5FAC">
              <w:t>104,76%</w:t>
            </w:r>
          </w:p>
        </w:tc>
      </w:tr>
      <w:tr w:rsidR="00177353" w14:paraId="167A8E12" w14:textId="77777777" w:rsidTr="00BC7A50">
        <w:trPr>
          <w:trHeight w:val="283"/>
        </w:trPr>
        <w:tc>
          <w:tcPr>
            <w:tcW w:w="2100" w:type="dxa"/>
          </w:tcPr>
          <w:p w14:paraId="05C908AC" w14:textId="78928AEE" w:rsidR="00177353" w:rsidRDefault="00177353" w:rsidP="00177353">
            <w:pPr>
              <w:pStyle w:val="Sinespaciado"/>
              <w:jc w:val="center"/>
            </w:pPr>
            <w:r w:rsidRPr="00C73F2B">
              <w:t>3</w:t>
            </w:r>
          </w:p>
        </w:tc>
        <w:tc>
          <w:tcPr>
            <w:tcW w:w="2450" w:type="dxa"/>
          </w:tcPr>
          <w:p w14:paraId="0C5E536D" w14:textId="2703AE46" w:rsidR="00177353" w:rsidRDefault="00177353" w:rsidP="00177353">
            <w:pPr>
              <w:pStyle w:val="Sinespaciado"/>
              <w:jc w:val="center"/>
            </w:pPr>
            <w:r w:rsidRPr="008F5FAC">
              <w:t>127,56%</w:t>
            </w:r>
          </w:p>
        </w:tc>
        <w:tc>
          <w:tcPr>
            <w:tcW w:w="2278" w:type="dxa"/>
          </w:tcPr>
          <w:p w14:paraId="19B34522" w14:textId="53417D15" w:rsidR="00177353" w:rsidRDefault="00177353" w:rsidP="00177353">
            <w:pPr>
              <w:pStyle w:val="Sinespaciado"/>
              <w:jc w:val="center"/>
            </w:pPr>
            <w:r w:rsidRPr="008F5FAC">
              <w:t>131</w:t>
            </w:r>
          </w:p>
        </w:tc>
        <w:tc>
          <w:tcPr>
            <w:tcW w:w="2522" w:type="dxa"/>
          </w:tcPr>
          <w:p w14:paraId="0D6FD63D" w14:textId="12687DAD" w:rsidR="00177353" w:rsidRDefault="00177353" w:rsidP="00177353">
            <w:pPr>
              <w:pStyle w:val="Sinespaciado"/>
              <w:jc w:val="center"/>
            </w:pPr>
            <w:r w:rsidRPr="008F5FAC">
              <w:t>124,76%</w:t>
            </w:r>
          </w:p>
        </w:tc>
      </w:tr>
      <w:tr w:rsidR="00177353" w14:paraId="41A7D174" w14:textId="77777777" w:rsidTr="00BC7A50">
        <w:trPr>
          <w:trHeight w:val="283"/>
        </w:trPr>
        <w:tc>
          <w:tcPr>
            <w:tcW w:w="2100" w:type="dxa"/>
          </w:tcPr>
          <w:p w14:paraId="3A2DCB5B" w14:textId="28E8C852" w:rsidR="00177353" w:rsidRDefault="00177353" w:rsidP="00177353">
            <w:pPr>
              <w:pStyle w:val="Sinespaciado"/>
              <w:jc w:val="center"/>
            </w:pPr>
            <w:r w:rsidRPr="00C73F2B">
              <w:t>4</w:t>
            </w:r>
          </w:p>
        </w:tc>
        <w:tc>
          <w:tcPr>
            <w:tcW w:w="2450" w:type="dxa"/>
          </w:tcPr>
          <w:p w14:paraId="09DF45A4" w14:textId="4DAA10AA" w:rsidR="00177353" w:rsidRDefault="00177353" w:rsidP="00177353">
            <w:pPr>
              <w:pStyle w:val="Sinespaciado"/>
              <w:jc w:val="center"/>
            </w:pPr>
            <w:r w:rsidRPr="008F5FAC">
              <w:t>141,78%</w:t>
            </w:r>
          </w:p>
        </w:tc>
        <w:tc>
          <w:tcPr>
            <w:tcW w:w="2278" w:type="dxa"/>
          </w:tcPr>
          <w:p w14:paraId="557F676A" w14:textId="104E3A27" w:rsidR="00177353" w:rsidRDefault="00177353" w:rsidP="00177353">
            <w:pPr>
              <w:pStyle w:val="Sinespaciado"/>
              <w:jc w:val="center"/>
            </w:pPr>
            <w:r w:rsidRPr="008F5FAC">
              <w:t>148</w:t>
            </w:r>
          </w:p>
        </w:tc>
        <w:tc>
          <w:tcPr>
            <w:tcW w:w="2522" w:type="dxa"/>
          </w:tcPr>
          <w:p w14:paraId="13AF2840" w14:textId="2419AF54" w:rsidR="00177353" w:rsidRDefault="00177353" w:rsidP="00177353">
            <w:pPr>
              <w:pStyle w:val="Sinespaciado"/>
              <w:jc w:val="center"/>
            </w:pPr>
            <w:r w:rsidRPr="008F5FAC">
              <w:t>140,95%</w:t>
            </w:r>
          </w:p>
        </w:tc>
      </w:tr>
      <w:tr w:rsidR="00177353" w14:paraId="0760659F" w14:textId="77777777" w:rsidTr="00BC7A50">
        <w:trPr>
          <w:trHeight w:val="283"/>
        </w:trPr>
        <w:tc>
          <w:tcPr>
            <w:tcW w:w="2100" w:type="dxa"/>
          </w:tcPr>
          <w:p w14:paraId="0A1C31CB" w14:textId="0559AF02" w:rsidR="00177353" w:rsidRDefault="00177353" w:rsidP="00177353">
            <w:pPr>
              <w:pStyle w:val="Sinespaciado"/>
              <w:jc w:val="center"/>
            </w:pPr>
            <w:r w:rsidRPr="00C73F2B">
              <w:t>5</w:t>
            </w:r>
          </w:p>
        </w:tc>
        <w:tc>
          <w:tcPr>
            <w:tcW w:w="2450" w:type="dxa"/>
          </w:tcPr>
          <w:p w14:paraId="76AEF9DB" w14:textId="0867F619" w:rsidR="00177353" w:rsidRDefault="00177353" w:rsidP="00177353">
            <w:pPr>
              <w:pStyle w:val="Sinespaciado"/>
              <w:jc w:val="center"/>
            </w:pPr>
            <w:r w:rsidRPr="008F5FAC">
              <w:t>140,00%</w:t>
            </w:r>
          </w:p>
        </w:tc>
        <w:tc>
          <w:tcPr>
            <w:tcW w:w="2278" w:type="dxa"/>
          </w:tcPr>
          <w:p w14:paraId="31B440D8" w14:textId="1758C2A0" w:rsidR="00177353" w:rsidRDefault="00177353" w:rsidP="00177353">
            <w:pPr>
              <w:pStyle w:val="Sinespaciado"/>
              <w:jc w:val="center"/>
            </w:pPr>
            <w:r w:rsidRPr="008F5FAC">
              <w:t>140</w:t>
            </w:r>
          </w:p>
        </w:tc>
        <w:tc>
          <w:tcPr>
            <w:tcW w:w="2522" w:type="dxa"/>
          </w:tcPr>
          <w:p w14:paraId="6B2862BA" w14:textId="432F27AD" w:rsidR="00177353" w:rsidRDefault="00177353" w:rsidP="00177353">
            <w:pPr>
              <w:pStyle w:val="Sinespaciado"/>
              <w:jc w:val="center"/>
            </w:pPr>
            <w:r w:rsidRPr="008F5FAC">
              <w:t>133,33%</w:t>
            </w:r>
          </w:p>
        </w:tc>
      </w:tr>
      <w:tr w:rsidR="00177353" w14:paraId="394D4A11" w14:textId="77777777" w:rsidTr="00BC7A50">
        <w:trPr>
          <w:trHeight w:val="283"/>
        </w:trPr>
        <w:tc>
          <w:tcPr>
            <w:tcW w:w="2100" w:type="dxa"/>
          </w:tcPr>
          <w:p w14:paraId="0F7B7A38" w14:textId="5C9BA290" w:rsidR="00177353" w:rsidRDefault="00177353" w:rsidP="00177353">
            <w:pPr>
              <w:pStyle w:val="Sinespaciado"/>
              <w:jc w:val="center"/>
            </w:pPr>
            <w:r w:rsidRPr="00C73F2B">
              <w:t>6</w:t>
            </w:r>
          </w:p>
        </w:tc>
        <w:tc>
          <w:tcPr>
            <w:tcW w:w="2450" w:type="dxa"/>
          </w:tcPr>
          <w:p w14:paraId="0F0C68D9" w14:textId="0311F07E" w:rsidR="00177353" w:rsidRDefault="00177353" w:rsidP="00177353">
            <w:pPr>
              <w:pStyle w:val="Sinespaciado"/>
              <w:jc w:val="center"/>
            </w:pPr>
            <w:r w:rsidRPr="008F5FAC">
              <w:t>140,67%</w:t>
            </w:r>
          </w:p>
        </w:tc>
        <w:tc>
          <w:tcPr>
            <w:tcW w:w="2278" w:type="dxa"/>
          </w:tcPr>
          <w:p w14:paraId="6A1F10A4" w14:textId="6243C0AD" w:rsidR="00177353" w:rsidRDefault="00177353" w:rsidP="00177353">
            <w:pPr>
              <w:pStyle w:val="Sinespaciado"/>
              <w:jc w:val="center"/>
            </w:pPr>
            <w:r w:rsidRPr="008F5FAC">
              <w:t>143</w:t>
            </w:r>
          </w:p>
        </w:tc>
        <w:tc>
          <w:tcPr>
            <w:tcW w:w="2522" w:type="dxa"/>
          </w:tcPr>
          <w:p w14:paraId="44CE4C2E" w14:textId="5C43A1D0" w:rsidR="00177353" w:rsidRDefault="00177353" w:rsidP="00177353">
            <w:pPr>
              <w:pStyle w:val="Sinespaciado"/>
              <w:jc w:val="center"/>
            </w:pPr>
            <w:r w:rsidRPr="008F5FAC">
              <w:t>136,19%</w:t>
            </w:r>
          </w:p>
        </w:tc>
      </w:tr>
    </w:tbl>
    <w:p w14:paraId="7473AF54" w14:textId="1B866D15" w:rsidR="0027559E" w:rsidRDefault="00077AB5" w:rsidP="007A388D">
      <w:pPr>
        <w:ind w:firstLine="0"/>
        <w:rPr>
          <w:i/>
          <w:iCs/>
          <w:lang w:eastAsia="en-US"/>
        </w:rPr>
      </w:pPr>
      <w:r w:rsidRPr="00077AB5">
        <w:rPr>
          <w:i/>
          <w:iCs/>
          <w:lang w:eastAsia="en-US"/>
        </w:rPr>
        <w:t>Recomendación para el índice de bradstreet dutot, utilice las medias</w:t>
      </w:r>
    </w:p>
    <w:p w14:paraId="7B7FBFC6" w14:textId="10A804B0" w:rsidR="00077AB5" w:rsidRPr="00077AB5" w:rsidRDefault="00F65DC1" w:rsidP="007A388D">
      <w:pPr>
        <w:ind w:firstLine="0"/>
        <w:rPr>
          <w:i/>
          <w:iCs/>
          <w:lang w:eastAsia="en-US"/>
        </w:rPr>
      </w:pPr>
      <w:r>
        <w:rPr>
          <w:i/>
          <w:iCs/>
          <w:lang w:eastAsia="en-US"/>
        </w:rPr>
        <w:t>Para el índice de</w:t>
      </w:r>
      <w:r w:rsidRPr="00F65DC1">
        <w:t xml:space="preserve"> </w:t>
      </w:r>
      <w:r w:rsidRPr="00F65DC1">
        <w:rPr>
          <w:i/>
          <w:iCs/>
          <w:lang w:eastAsia="en-US"/>
        </w:rPr>
        <w:t>Sauerbeck</w:t>
      </w:r>
      <w:r>
        <w:rPr>
          <w:i/>
          <w:iCs/>
          <w:lang w:eastAsia="en-US"/>
        </w:rPr>
        <w:t xml:space="preserve"> utilice medias del índice simple.</w:t>
      </w:r>
    </w:p>
    <w:p w14:paraId="6609CCA9" w14:textId="5AD2E5FC" w:rsidR="007A388D" w:rsidRDefault="007A388D" w:rsidP="007A388D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lastRenderedPageBreak/>
        <w:t>Los precios pagados y las cantidades requeridas por el consumidor de tres artículos durante dos periodos de tiempo son: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1DFA" w14:paraId="7B89FAA8" w14:textId="77777777" w:rsidTr="00C40DE0">
        <w:tc>
          <w:tcPr>
            <w:tcW w:w="1870" w:type="dxa"/>
            <w:vAlign w:val="center"/>
          </w:tcPr>
          <w:p w14:paraId="5401DAEE" w14:textId="77777777" w:rsidR="00BD1DFA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3740" w:type="dxa"/>
            <w:gridSpan w:val="2"/>
            <w:vAlign w:val="center"/>
          </w:tcPr>
          <w:p w14:paraId="2AA20388" w14:textId="02A27F91" w:rsidR="00BD1DFA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  <w:r w:rsidRPr="00BD1DFA">
              <w:rPr>
                <w:b/>
                <w:bCs/>
              </w:rPr>
              <w:t>2009</w:t>
            </w:r>
          </w:p>
        </w:tc>
        <w:tc>
          <w:tcPr>
            <w:tcW w:w="3740" w:type="dxa"/>
            <w:gridSpan w:val="2"/>
            <w:vAlign w:val="center"/>
          </w:tcPr>
          <w:p w14:paraId="352585C7" w14:textId="2D20E0E9" w:rsidR="00BD1DFA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  <w:r w:rsidRPr="00BD1DFA">
              <w:rPr>
                <w:b/>
                <w:bCs/>
              </w:rPr>
              <w:t>2022</w:t>
            </w:r>
          </w:p>
        </w:tc>
      </w:tr>
      <w:tr w:rsidR="007A388D" w14:paraId="20E2C31E" w14:textId="77777777" w:rsidTr="00BD1DFA">
        <w:tc>
          <w:tcPr>
            <w:tcW w:w="1870" w:type="dxa"/>
            <w:vAlign w:val="center"/>
          </w:tcPr>
          <w:p w14:paraId="7761F74A" w14:textId="43425A15" w:rsidR="007A388D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  <w:r w:rsidRPr="00BD1DFA">
              <w:rPr>
                <w:b/>
                <w:bCs/>
              </w:rPr>
              <w:t>Producto</w:t>
            </w:r>
          </w:p>
        </w:tc>
        <w:tc>
          <w:tcPr>
            <w:tcW w:w="1870" w:type="dxa"/>
            <w:vAlign w:val="center"/>
          </w:tcPr>
          <w:p w14:paraId="0458C042" w14:textId="61119326" w:rsidR="007A388D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  <w:r w:rsidRPr="00BD1DFA">
              <w:rPr>
                <w:b/>
                <w:bCs/>
              </w:rPr>
              <w:t>Po</w:t>
            </w:r>
          </w:p>
        </w:tc>
        <w:tc>
          <w:tcPr>
            <w:tcW w:w="1870" w:type="dxa"/>
            <w:vAlign w:val="center"/>
          </w:tcPr>
          <w:p w14:paraId="5BD44684" w14:textId="136C40DA" w:rsidR="007A388D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  <w:r w:rsidRPr="00BD1DFA">
              <w:rPr>
                <w:b/>
                <w:bCs/>
              </w:rPr>
              <w:t>Qo</w:t>
            </w:r>
          </w:p>
        </w:tc>
        <w:tc>
          <w:tcPr>
            <w:tcW w:w="1870" w:type="dxa"/>
            <w:vAlign w:val="center"/>
          </w:tcPr>
          <w:p w14:paraId="79A22C09" w14:textId="22C5734C" w:rsidR="007A388D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  <w:r w:rsidRPr="00BD1DFA">
              <w:rPr>
                <w:b/>
                <w:bCs/>
              </w:rPr>
              <w:t>Pi</w:t>
            </w:r>
          </w:p>
        </w:tc>
        <w:tc>
          <w:tcPr>
            <w:tcW w:w="1870" w:type="dxa"/>
            <w:vAlign w:val="center"/>
          </w:tcPr>
          <w:p w14:paraId="5D805FA9" w14:textId="65F505FD" w:rsidR="007A388D" w:rsidRPr="00BD1DFA" w:rsidRDefault="00BD1DFA" w:rsidP="00BD1DFA">
            <w:pPr>
              <w:pStyle w:val="Sinespaciado"/>
              <w:jc w:val="center"/>
              <w:rPr>
                <w:b/>
                <w:bCs/>
              </w:rPr>
            </w:pPr>
            <w:r w:rsidRPr="00BD1DFA">
              <w:rPr>
                <w:b/>
                <w:bCs/>
              </w:rPr>
              <w:t>Qi</w:t>
            </w:r>
          </w:p>
        </w:tc>
      </w:tr>
      <w:tr w:rsidR="007A388D" w14:paraId="18C0252E" w14:textId="77777777" w:rsidTr="00BD1DFA">
        <w:tc>
          <w:tcPr>
            <w:tcW w:w="1870" w:type="dxa"/>
            <w:vAlign w:val="center"/>
          </w:tcPr>
          <w:p w14:paraId="36641EE1" w14:textId="603285F1" w:rsidR="007A388D" w:rsidRDefault="00BD1DFA" w:rsidP="00BD1DFA">
            <w:pPr>
              <w:pStyle w:val="Sinespaciado"/>
              <w:jc w:val="center"/>
            </w:pPr>
            <w:r>
              <w:t>Azúcar</w:t>
            </w:r>
          </w:p>
        </w:tc>
        <w:tc>
          <w:tcPr>
            <w:tcW w:w="1870" w:type="dxa"/>
            <w:vAlign w:val="center"/>
          </w:tcPr>
          <w:p w14:paraId="3A01746E" w14:textId="255437A0" w:rsidR="007A388D" w:rsidRDefault="00BD1DFA" w:rsidP="00BD1DFA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870" w:type="dxa"/>
            <w:vAlign w:val="center"/>
          </w:tcPr>
          <w:p w14:paraId="64DC7FDE" w14:textId="31BEBADD" w:rsidR="007A388D" w:rsidRDefault="00BD1DFA" w:rsidP="00BD1DFA">
            <w:pPr>
              <w:pStyle w:val="Sinespaciado"/>
              <w:jc w:val="center"/>
            </w:pPr>
            <w:r>
              <w:t>500</w:t>
            </w:r>
          </w:p>
        </w:tc>
        <w:tc>
          <w:tcPr>
            <w:tcW w:w="1870" w:type="dxa"/>
            <w:vAlign w:val="center"/>
          </w:tcPr>
          <w:p w14:paraId="7A2254AA" w14:textId="2FB24042" w:rsidR="007A388D" w:rsidRDefault="00BD1DFA" w:rsidP="00BD1DFA">
            <w:pPr>
              <w:pStyle w:val="Sinespaciado"/>
              <w:jc w:val="center"/>
            </w:pPr>
            <w:r>
              <w:t>8</w:t>
            </w:r>
          </w:p>
        </w:tc>
        <w:tc>
          <w:tcPr>
            <w:tcW w:w="1870" w:type="dxa"/>
            <w:vAlign w:val="center"/>
          </w:tcPr>
          <w:p w14:paraId="121708FA" w14:textId="4CA40E41" w:rsidR="007A388D" w:rsidRDefault="00BD1DFA" w:rsidP="00BD1DFA">
            <w:pPr>
              <w:pStyle w:val="Sinespaciado"/>
              <w:jc w:val="center"/>
            </w:pPr>
            <w:r>
              <w:t>520</w:t>
            </w:r>
          </w:p>
        </w:tc>
      </w:tr>
      <w:tr w:rsidR="007A388D" w14:paraId="5F5BB897" w14:textId="77777777" w:rsidTr="00BD1DFA">
        <w:tc>
          <w:tcPr>
            <w:tcW w:w="1870" w:type="dxa"/>
            <w:vAlign w:val="center"/>
          </w:tcPr>
          <w:p w14:paraId="1E5F1EB2" w14:textId="258C34C9" w:rsidR="007A388D" w:rsidRDefault="00BD1DFA" w:rsidP="00BD1DFA">
            <w:pPr>
              <w:pStyle w:val="Sinespaciado"/>
              <w:jc w:val="center"/>
            </w:pPr>
            <w:r>
              <w:t>Harina</w:t>
            </w:r>
          </w:p>
        </w:tc>
        <w:tc>
          <w:tcPr>
            <w:tcW w:w="1870" w:type="dxa"/>
            <w:vAlign w:val="center"/>
          </w:tcPr>
          <w:p w14:paraId="422942FE" w14:textId="2AE6B112" w:rsidR="007A388D" w:rsidRDefault="00BD1DFA" w:rsidP="00BD1DFA">
            <w:pPr>
              <w:pStyle w:val="Sinespaciado"/>
              <w:jc w:val="center"/>
            </w:pPr>
            <w:r>
              <w:t>8</w:t>
            </w:r>
          </w:p>
        </w:tc>
        <w:tc>
          <w:tcPr>
            <w:tcW w:w="1870" w:type="dxa"/>
            <w:vAlign w:val="center"/>
          </w:tcPr>
          <w:p w14:paraId="43FBEA2F" w14:textId="33108B17" w:rsidR="007A388D" w:rsidRDefault="00BD1DFA" w:rsidP="00BD1DFA">
            <w:pPr>
              <w:pStyle w:val="Sinespaciado"/>
              <w:jc w:val="center"/>
            </w:pPr>
            <w:r>
              <w:t>400</w:t>
            </w:r>
          </w:p>
        </w:tc>
        <w:tc>
          <w:tcPr>
            <w:tcW w:w="1870" w:type="dxa"/>
            <w:vAlign w:val="center"/>
          </w:tcPr>
          <w:p w14:paraId="3253D3BC" w14:textId="1F52055C" w:rsidR="007A388D" w:rsidRDefault="00BD1DFA" w:rsidP="00BD1DFA">
            <w:pPr>
              <w:pStyle w:val="Sinespaciado"/>
              <w:jc w:val="center"/>
            </w:pPr>
            <w:r>
              <w:t>12</w:t>
            </w:r>
          </w:p>
        </w:tc>
        <w:tc>
          <w:tcPr>
            <w:tcW w:w="1870" w:type="dxa"/>
            <w:vAlign w:val="center"/>
          </w:tcPr>
          <w:p w14:paraId="54EE91C9" w14:textId="2885018C" w:rsidR="007A388D" w:rsidRDefault="00BD1DFA" w:rsidP="00BD1DFA">
            <w:pPr>
              <w:pStyle w:val="Sinespaciado"/>
              <w:jc w:val="center"/>
            </w:pPr>
            <w:r>
              <w:t>470</w:t>
            </w:r>
          </w:p>
        </w:tc>
      </w:tr>
      <w:tr w:rsidR="007A388D" w14:paraId="2018A159" w14:textId="77777777" w:rsidTr="00BD1DFA">
        <w:tc>
          <w:tcPr>
            <w:tcW w:w="1870" w:type="dxa"/>
            <w:vAlign w:val="center"/>
          </w:tcPr>
          <w:p w14:paraId="5CC55A43" w14:textId="356957A5" w:rsidR="007A388D" w:rsidRDefault="00BD1DFA" w:rsidP="00BD1DFA">
            <w:pPr>
              <w:pStyle w:val="Sinespaciado"/>
              <w:jc w:val="center"/>
            </w:pPr>
            <w:r>
              <w:t>Leche</w:t>
            </w:r>
          </w:p>
        </w:tc>
        <w:tc>
          <w:tcPr>
            <w:tcW w:w="1870" w:type="dxa"/>
            <w:vAlign w:val="center"/>
          </w:tcPr>
          <w:p w14:paraId="1A249B47" w14:textId="6F23BF00" w:rsidR="007A388D" w:rsidRDefault="00BD1DFA" w:rsidP="00BD1DFA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0965AB98" w14:textId="6AC8AD6E" w:rsidR="007A388D" w:rsidRDefault="00BD1DFA" w:rsidP="00BD1DFA">
            <w:pPr>
              <w:pStyle w:val="Sinespaciado"/>
              <w:jc w:val="center"/>
            </w:pPr>
            <w:r>
              <w:t>700</w:t>
            </w:r>
          </w:p>
        </w:tc>
        <w:tc>
          <w:tcPr>
            <w:tcW w:w="1870" w:type="dxa"/>
            <w:vAlign w:val="center"/>
          </w:tcPr>
          <w:p w14:paraId="1C748D8F" w14:textId="28A44CDA" w:rsidR="007A388D" w:rsidRDefault="00BD1DFA" w:rsidP="00BD1DFA">
            <w:pPr>
              <w:pStyle w:val="Sinespaciado"/>
              <w:jc w:val="center"/>
            </w:pPr>
            <w:r>
              <w:t>9</w:t>
            </w:r>
          </w:p>
        </w:tc>
        <w:tc>
          <w:tcPr>
            <w:tcW w:w="1870" w:type="dxa"/>
            <w:vAlign w:val="center"/>
          </w:tcPr>
          <w:p w14:paraId="3E67684A" w14:textId="05F1D528" w:rsidR="007A388D" w:rsidRDefault="00BD1DFA" w:rsidP="00BD1DFA">
            <w:pPr>
              <w:pStyle w:val="Sinespaciado"/>
              <w:jc w:val="center"/>
            </w:pPr>
            <w:r>
              <w:t>280</w:t>
            </w:r>
          </w:p>
        </w:tc>
      </w:tr>
    </w:tbl>
    <w:p w14:paraId="795F044A" w14:textId="02A6EE51" w:rsidR="007A388D" w:rsidRDefault="007A388D" w:rsidP="007A388D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Hallar el índice de precios simple:</w:t>
      </w:r>
    </w:p>
    <w:p w14:paraId="06D73612" w14:textId="6D7520D7" w:rsidR="007A388D" w:rsidRDefault="007A388D" w:rsidP="007A388D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En cadena</w:t>
      </w:r>
    </w:p>
    <w:p w14:paraId="7697EC9E" w14:textId="6500F24F" w:rsidR="007A388D" w:rsidRDefault="007A388D" w:rsidP="007A388D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Año base 2009</w:t>
      </w:r>
    </w:p>
    <w:p w14:paraId="1D16891A" w14:textId="44E314C5" w:rsidR="00AC5A3F" w:rsidRDefault="00AC5A3F" w:rsidP="00AC5A3F">
      <w:pPr>
        <w:ind w:firstLine="0"/>
        <w:rPr>
          <w:lang w:eastAsia="en-US"/>
        </w:rPr>
      </w:pPr>
      <w:r>
        <w:rPr>
          <w:lang w:eastAsia="en-US"/>
        </w:rPr>
        <w:t>Para hallar primero se aparta la tabla, para que solo muestre los valores del precio, y así calcular los índices de precio: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812E69" w:rsidRPr="00812E69" w14:paraId="15EB2337" w14:textId="77777777" w:rsidTr="00812E69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621B7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29FE" w14:textId="77777777" w:rsidR="00812E69" w:rsidRPr="00812E69" w:rsidRDefault="00812E69" w:rsidP="00812E69">
            <w:pPr>
              <w:spacing w:before="0"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FDE2D" w14:textId="77777777" w:rsidR="00812E69" w:rsidRPr="00812E69" w:rsidRDefault="00812E69" w:rsidP="00812E69">
            <w:pPr>
              <w:spacing w:before="0"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</w:tr>
      <w:tr w:rsidR="00812E69" w:rsidRPr="00812E69" w14:paraId="373B66FE" w14:textId="77777777" w:rsidTr="00812E6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2B7AA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CE7EB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A299D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</w:t>
            </w:r>
          </w:p>
        </w:tc>
      </w:tr>
      <w:tr w:rsidR="00812E69" w:rsidRPr="00812E69" w14:paraId="2E8C338A" w14:textId="77777777" w:rsidTr="00812E6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FAE2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79D6C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F12AD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812E69" w:rsidRPr="00812E69" w14:paraId="2F62B848" w14:textId="77777777" w:rsidTr="00812E6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213EB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069A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0E876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</w:tr>
      <w:tr w:rsidR="00812E69" w:rsidRPr="00812E69" w14:paraId="0A4A230D" w14:textId="77777777" w:rsidTr="00812E6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46B95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Leche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033A1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9951C" w14:textId="77777777" w:rsidR="00812E69" w:rsidRPr="00812E69" w:rsidRDefault="00812E69" w:rsidP="00812E6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12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</w:tbl>
    <w:p w14:paraId="6CA0D354" w14:textId="5641CA59" w:rsidR="00AC5A3F" w:rsidRDefault="00F16E16" w:rsidP="00AC5A3F">
      <w:pPr>
        <w:ind w:firstLine="0"/>
        <w:rPr>
          <w:lang w:eastAsia="en-US"/>
        </w:rPr>
      </w:pPr>
      <w:r>
        <w:rPr>
          <w:lang w:eastAsia="en-US"/>
        </w:rPr>
        <w:t>Luego se calcula el índice de precios simples co</w:t>
      </w:r>
      <w:r w:rsidR="0091391A">
        <w:rPr>
          <w:lang w:eastAsia="en-US"/>
        </w:rPr>
        <w:t>mo el cociente entre el del precio actual y del año base: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91391A" w:rsidRPr="0091391A" w14:paraId="31D7C4CC" w14:textId="77777777" w:rsidTr="0091391A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28982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1EBD5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3FA5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5AC3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D98B3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Leche</w:t>
            </w:r>
          </w:p>
        </w:tc>
      </w:tr>
      <w:tr w:rsidR="0091391A" w:rsidRPr="0091391A" w14:paraId="7C818B5A" w14:textId="77777777" w:rsidTr="0091391A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A1AC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81BFA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60D28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36802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A0292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91391A" w:rsidRPr="0091391A" w14:paraId="70385E9C" w14:textId="77777777" w:rsidTr="0091391A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C06B1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65AD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E9297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A5E55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1B48D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91391A" w:rsidRPr="0091391A" w14:paraId="21D62561" w14:textId="77777777" w:rsidTr="0091391A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27B43" w14:textId="038A978D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F8518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160,00%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1B5B3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44E8C" w14:textId="77777777" w:rsidR="0091391A" w:rsidRPr="0091391A" w:rsidRDefault="0091391A" w:rsidP="0091391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13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300,00%</w:t>
            </w:r>
          </w:p>
        </w:tc>
      </w:tr>
    </w:tbl>
    <w:p w14:paraId="2E2834B5" w14:textId="7811D4E0" w:rsidR="007A388D" w:rsidRDefault="007A388D" w:rsidP="0091391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Hallar el índice de precios de:</w:t>
      </w:r>
    </w:p>
    <w:p w14:paraId="6C307CFF" w14:textId="1EC43334" w:rsidR="007A388D" w:rsidRDefault="007A388D" w:rsidP="007A388D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Laspeyres</w:t>
      </w:r>
    </w:p>
    <w:p w14:paraId="5601BC67" w14:textId="190E045E" w:rsidR="005C0EA8" w:rsidRDefault="00B47CC0" w:rsidP="005C0EA8">
      <w:pPr>
        <w:ind w:firstLine="0"/>
        <w:rPr>
          <w:lang w:eastAsia="en-US"/>
        </w:rPr>
      </w:pPr>
      <w:r>
        <w:rPr>
          <w:lang w:eastAsia="en-US"/>
        </w:rPr>
        <w:t>Se aplica la siguiente formula:</w:t>
      </w:r>
    </w:p>
    <w:p w14:paraId="7E08DC5F" w14:textId="4323D17F" w:rsidR="00591725" w:rsidRPr="009A16F8" w:rsidRDefault="00000000" w:rsidP="005C0EA8">
      <w:pPr>
        <w:ind w:firstLine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LASPEYRES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eastAsia="en-US"/>
            </w:rPr>
            <m:t>*100</m:t>
          </m:r>
        </m:oMath>
      </m:oMathPara>
    </w:p>
    <w:p w14:paraId="4CED5AB9" w14:textId="4922C122" w:rsidR="009A16F8" w:rsidRDefault="009A16F8" w:rsidP="005C0EA8">
      <w:pPr>
        <w:ind w:firstLine="0"/>
        <w:rPr>
          <w:lang w:eastAsia="en-US"/>
        </w:rPr>
      </w:pPr>
      <w:r>
        <w:rPr>
          <w:lang w:eastAsia="en-US"/>
        </w:rPr>
        <w:t>Por lo que la tabla de resultado consecuente seria, siguiendo la tabla anterior</w:t>
      </w:r>
    </w:p>
    <w:p w14:paraId="51C4171C" w14:textId="77777777" w:rsidR="009A16F8" w:rsidRDefault="009A16F8" w:rsidP="005C0EA8">
      <w:pPr>
        <w:ind w:firstLine="0"/>
        <w:rPr>
          <w:lang w:eastAsia="en-US"/>
        </w:rPr>
      </w:pP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00"/>
      </w:tblGrid>
      <w:tr w:rsidR="00206892" w:rsidRPr="00206892" w14:paraId="7B41CD4B" w14:textId="77777777" w:rsidTr="00206892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E62A7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A598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C74AF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54DD2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72883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Leche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FE69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206892" w:rsidRPr="00206892" w14:paraId="3C061E0A" w14:textId="77777777" w:rsidTr="00206892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DBD92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3F50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FBF85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33AE4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140B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D452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06892" w:rsidRPr="00206892" w14:paraId="3E55A675" w14:textId="77777777" w:rsidTr="00206892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B2DB7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59548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CAFCA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C0E9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56D09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A332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06892" w:rsidRPr="00206892" w14:paraId="4F21C9FC" w14:textId="77777777" w:rsidTr="00206892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FA28E" w14:textId="38EA66DB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C096F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160,00%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DE3C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487D5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300,00%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964D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06892" w:rsidRPr="00206892" w14:paraId="1AE46471" w14:textId="77777777" w:rsidTr="00206892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EA35C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DDFF6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842F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D22B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700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7A651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206892" w:rsidRPr="00206892" w14:paraId="1ED5D5C9" w14:textId="77777777" w:rsidTr="00206892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E15EC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Pi*Qo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D487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180F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8C933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6300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B6385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15100</w:t>
            </w:r>
          </w:p>
        </w:tc>
      </w:tr>
      <w:tr w:rsidR="00206892" w:rsidRPr="00206892" w14:paraId="3C45E1CC" w14:textId="77777777" w:rsidTr="00206892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74C26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Po*Qo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11642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FD49E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87CA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2100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23AC8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7800</w:t>
            </w:r>
          </w:p>
        </w:tc>
      </w:tr>
      <w:tr w:rsidR="00206892" w:rsidRPr="00206892" w14:paraId="6FFFA2C7" w14:textId="77777777" w:rsidTr="00206892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FF43276" w14:textId="6CB801C5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 de Laspeyres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640D387" w14:textId="77777777" w:rsidR="00206892" w:rsidRPr="00206892" w:rsidRDefault="00206892" w:rsidP="00206892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06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193,5897%</w:t>
            </w:r>
          </w:p>
        </w:tc>
      </w:tr>
    </w:tbl>
    <w:p w14:paraId="0E44862A" w14:textId="5366D345" w:rsidR="007A388D" w:rsidRDefault="00BD1DFA" w:rsidP="00723CEA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Paasche</w:t>
      </w:r>
    </w:p>
    <w:p w14:paraId="53280F74" w14:textId="2C291556" w:rsidR="00723CEA" w:rsidRDefault="00EF11C0" w:rsidP="00723CEA">
      <w:pPr>
        <w:ind w:firstLine="0"/>
        <w:rPr>
          <w:lang w:eastAsia="en-US"/>
        </w:rPr>
      </w:pPr>
      <w:r>
        <w:rPr>
          <w:lang w:eastAsia="en-US"/>
        </w:rPr>
        <w:t>Su fórmula de aplicación es:</w:t>
      </w:r>
    </w:p>
    <w:p w14:paraId="01A3DE13" w14:textId="58DF4A9A" w:rsidR="002362CE" w:rsidRPr="009A16F8" w:rsidRDefault="00000000" w:rsidP="002362CE">
      <w:pPr>
        <w:ind w:firstLine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PAASCHE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eastAsia="en-US"/>
            </w:rPr>
            <m:t>*100</m:t>
          </m:r>
        </m:oMath>
      </m:oMathPara>
    </w:p>
    <w:p w14:paraId="57F61F29" w14:textId="3A87EDE4" w:rsidR="00EF11C0" w:rsidRDefault="002362CE" w:rsidP="00723CEA">
      <w:pPr>
        <w:ind w:firstLine="0"/>
        <w:rPr>
          <w:lang w:eastAsia="en-US"/>
        </w:rPr>
      </w:pPr>
      <w:r>
        <w:rPr>
          <w:lang w:eastAsia="en-US"/>
        </w:rPr>
        <w:t xml:space="preserve">La cual es muy parecida a la de </w:t>
      </w:r>
      <w:r w:rsidR="0078647F">
        <w:rPr>
          <w:lang w:eastAsia="en-US"/>
        </w:rPr>
        <w:t>Laspeyres, solo que ahora re realiza la multiplicación sobre la cantidad actual: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00"/>
      </w:tblGrid>
      <w:tr w:rsidR="002A6189" w:rsidRPr="002A6189" w14:paraId="5BBA0414" w14:textId="77777777" w:rsidTr="002A6189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0C32A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BD4E9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3C064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89CB0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FD60B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Leche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3020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2A6189" w:rsidRPr="002A6189" w14:paraId="1124B2C1" w14:textId="77777777" w:rsidTr="002A618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B65E9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4BAD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0EFE2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883E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95E1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AD2F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A6189" w:rsidRPr="002A6189" w14:paraId="2DCB0539" w14:textId="77777777" w:rsidTr="002A618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A3EF3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DC9E5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712F5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F26C2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EB91F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892B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A6189" w:rsidRPr="002A6189" w14:paraId="192CEC9A" w14:textId="77777777" w:rsidTr="002A618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423F0" w14:textId="286C4BDB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38BED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160,00%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BBF7E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E07B0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300,00%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A648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2A6189" w:rsidRPr="002A6189" w14:paraId="78C71F3A" w14:textId="77777777" w:rsidTr="002A618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D9E9E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08F6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39F0E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C630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700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4DAB4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2A6189" w:rsidRPr="002A6189" w14:paraId="53B74DC9" w14:textId="77777777" w:rsidTr="002A618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5ED62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Pi*Qo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07F14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7D7C4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D4835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6300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D01B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15100</w:t>
            </w:r>
          </w:p>
        </w:tc>
      </w:tr>
      <w:tr w:rsidR="002A6189" w:rsidRPr="002A6189" w14:paraId="0873134A" w14:textId="77777777" w:rsidTr="002A618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FF7C7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Po*Qo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16C60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78BF9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194EB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2100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ABD75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7800</w:t>
            </w:r>
          </w:p>
        </w:tc>
      </w:tr>
      <w:tr w:rsidR="002A6189" w:rsidRPr="002A6189" w14:paraId="386A69D0" w14:textId="77777777" w:rsidTr="002A6189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1B7B2EF" w14:textId="67419F50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 de Laspeyres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F584561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193,5897%</w:t>
            </w:r>
          </w:p>
        </w:tc>
      </w:tr>
      <w:tr w:rsidR="002A6189" w:rsidRPr="002A6189" w14:paraId="0CD788C8" w14:textId="77777777" w:rsidTr="002A618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A26A7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9C98F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63435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DDD79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64D7E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2A6189" w:rsidRPr="002A6189" w14:paraId="35F7602B" w14:textId="77777777" w:rsidTr="002A618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7285D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Pi*Qi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458C2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0476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5640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DF19E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1091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12320</w:t>
            </w:r>
          </w:p>
        </w:tc>
      </w:tr>
      <w:tr w:rsidR="002A6189" w:rsidRPr="002A6189" w14:paraId="6A1D2A37" w14:textId="77777777" w:rsidTr="002A618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13520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Po*Qi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EEDA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B267D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3760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08F01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B1478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7200</w:t>
            </w:r>
          </w:p>
        </w:tc>
      </w:tr>
      <w:tr w:rsidR="002A6189" w:rsidRPr="002A6189" w14:paraId="31E0A044" w14:textId="77777777" w:rsidTr="002A6189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7BE96C06" w14:textId="5CBD8644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índice de </w:t>
            </w:r>
            <w:r w:rsid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Paasche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44E21F89" w14:textId="77777777" w:rsidR="002A6189" w:rsidRPr="002A6189" w:rsidRDefault="002A6189" w:rsidP="002A618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A6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171,1111%</w:t>
            </w:r>
          </w:p>
        </w:tc>
      </w:tr>
    </w:tbl>
    <w:p w14:paraId="0DC5385D" w14:textId="64924EAF" w:rsidR="007A388D" w:rsidRDefault="007A388D" w:rsidP="00230AB7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Fi</w:t>
      </w:r>
      <w:r w:rsidR="00BD1DFA">
        <w:rPr>
          <w:lang w:eastAsia="en-US"/>
        </w:rPr>
        <w:t>s</w:t>
      </w:r>
      <w:r>
        <w:rPr>
          <w:lang w:eastAsia="en-US"/>
        </w:rPr>
        <w:t>her</w:t>
      </w:r>
    </w:p>
    <w:p w14:paraId="14BF9521" w14:textId="3B2546AB" w:rsidR="00230AB7" w:rsidRDefault="00A724CD" w:rsidP="00230AB7">
      <w:pPr>
        <w:ind w:firstLine="0"/>
        <w:rPr>
          <w:lang w:eastAsia="en-US"/>
        </w:rPr>
      </w:pPr>
      <w:r>
        <w:rPr>
          <w:lang w:eastAsia="en-US"/>
        </w:rPr>
        <w:t>Se aplica la siguiente formula:</w:t>
      </w:r>
    </w:p>
    <w:p w14:paraId="59988221" w14:textId="08D1E96D" w:rsidR="00A724CD" w:rsidRPr="009D3ECE" w:rsidRDefault="00000000" w:rsidP="00230AB7">
      <w:pPr>
        <w:ind w:firstLine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I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FISHER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LASPEYRES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PAASCHE</m:t>
                  </m:r>
                </m:sub>
              </m:sSub>
            </m:e>
          </m:rad>
        </m:oMath>
      </m:oMathPara>
    </w:p>
    <w:p w14:paraId="110B787A" w14:textId="6C51E707" w:rsidR="009D3ECE" w:rsidRDefault="009D3ECE" w:rsidP="00230AB7">
      <w:pPr>
        <w:ind w:firstLine="0"/>
        <w:rPr>
          <w:lang w:eastAsia="en-US"/>
        </w:rPr>
      </w:pPr>
      <w:r>
        <w:rPr>
          <w:lang w:eastAsia="en-US"/>
        </w:rPr>
        <w:t>Por lo que la tabla final de índices es: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00"/>
      </w:tblGrid>
      <w:tr w:rsidR="005B340B" w:rsidRPr="005B340B" w14:paraId="428BE167" w14:textId="77777777" w:rsidTr="005B340B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7FB7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27A8E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462B8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BEB1D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768D7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Leche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C784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5B340B" w:rsidRPr="005B340B" w14:paraId="54AE92BF" w14:textId="77777777" w:rsidTr="005B340B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30D14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977E2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8D4BF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66D57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D8729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0098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B340B" w:rsidRPr="005B340B" w14:paraId="21115087" w14:textId="77777777" w:rsidTr="005B340B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086D2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11388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7422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2258B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708A2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FF1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B340B" w:rsidRPr="005B340B" w14:paraId="501DCC82" w14:textId="77777777" w:rsidTr="005B340B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vAlign w:val="center"/>
            <w:hideMark/>
          </w:tcPr>
          <w:p w14:paraId="304B1AD8" w14:textId="620A2041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C51951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160,00%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0D1EEF8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0C988D8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300,00%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9DE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B340B" w:rsidRPr="005B340B" w14:paraId="070F175A" w14:textId="77777777" w:rsidTr="005B340B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B8167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00EA7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F0C63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0523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700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0DB04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5B340B" w:rsidRPr="005B340B" w14:paraId="1CE51CFA" w14:textId="77777777" w:rsidTr="005B340B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F8493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Pi*Qo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DF40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E80B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DC19E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6300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9925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15100</w:t>
            </w:r>
          </w:p>
        </w:tc>
      </w:tr>
      <w:tr w:rsidR="005B340B" w:rsidRPr="005B340B" w14:paraId="1C46069B" w14:textId="77777777" w:rsidTr="005B340B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5521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Po*Qo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B7A86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40AB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5BFBC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2100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93A15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7800</w:t>
            </w:r>
          </w:p>
        </w:tc>
      </w:tr>
      <w:tr w:rsidR="005B340B" w:rsidRPr="005B340B" w14:paraId="48DFE58B" w14:textId="77777777" w:rsidTr="005B340B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5782D05" w14:textId="20392FD9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 de Laspeyres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E63E1F3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193,5897%</w:t>
            </w:r>
          </w:p>
        </w:tc>
      </w:tr>
      <w:tr w:rsidR="005B340B" w:rsidRPr="005B340B" w14:paraId="595D4B55" w14:textId="77777777" w:rsidTr="005B340B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5DD29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25BA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36691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2B266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2D836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5B340B" w:rsidRPr="005B340B" w14:paraId="0E20F6C9" w14:textId="77777777" w:rsidTr="005B340B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FF32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Pi*Qi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072B1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C173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5640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627C1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FDBD2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12320</w:t>
            </w:r>
          </w:p>
        </w:tc>
      </w:tr>
      <w:tr w:rsidR="005B340B" w:rsidRPr="005B340B" w14:paraId="7885C11A" w14:textId="77777777" w:rsidTr="005B340B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83B4A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Po*Qi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7372F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CF3D9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3760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38348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02485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7200</w:t>
            </w:r>
          </w:p>
        </w:tc>
      </w:tr>
      <w:tr w:rsidR="005B340B" w:rsidRPr="005B340B" w14:paraId="73278F0D" w14:textId="77777777" w:rsidTr="005B340B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3E4E0AE4" w14:textId="4B4E6F3E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 de Paasche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53049DD3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171,1111%</w:t>
            </w:r>
          </w:p>
        </w:tc>
      </w:tr>
      <w:tr w:rsidR="005B340B" w:rsidRPr="005B340B" w14:paraId="6AEEC7A1" w14:textId="77777777" w:rsidTr="005B340B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FA7D909" w14:textId="17226426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 de FISHER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53E1D16" w14:textId="77777777" w:rsidR="005B340B" w:rsidRPr="005B340B" w:rsidRDefault="005B340B" w:rsidP="005B340B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B3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182,0037%</w:t>
            </w:r>
          </w:p>
        </w:tc>
      </w:tr>
    </w:tbl>
    <w:p w14:paraId="13B9228A" w14:textId="0D9BEB36" w:rsidR="007A388D" w:rsidRDefault="007A388D" w:rsidP="005B340B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Hallar el índice de cantidades:</w:t>
      </w:r>
    </w:p>
    <w:p w14:paraId="1A4C6955" w14:textId="77C707FB" w:rsidR="007A388D" w:rsidRDefault="007A388D" w:rsidP="007A388D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Simple en cadena</w:t>
      </w:r>
    </w:p>
    <w:p w14:paraId="2C5CB8C3" w14:textId="1F05DBBE" w:rsidR="00B47CC0" w:rsidRDefault="00B47CC0" w:rsidP="00B47CC0">
      <w:pPr>
        <w:ind w:firstLine="0"/>
        <w:rPr>
          <w:lang w:eastAsia="en-US"/>
        </w:rPr>
      </w:pPr>
      <w:r>
        <w:rPr>
          <w:lang w:eastAsia="en-US"/>
        </w:rPr>
        <w:t>Se realiza lo mismo que con el índice de precio: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B28FA" w:rsidRPr="001B28FA" w14:paraId="6EF86063" w14:textId="77777777" w:rsidTr="001B28FA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DDA44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B434A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12688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EF2C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73490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Leche</w:t>
            </w:r>
          </w:p>
        </w:tc>
      </w:tr>
      <w:tr w:rsidR="001B28FA" w:rsidRPr="001B28FA" w14:paraId="607F3B45" w14:textId="77777777" w:rsidTr="001B28FA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69B45" w14:textId="77777777" w:rsidR="001B28FA" w:rsidRPr="001B28FA" w:rsidRDefault="001B28FA" w:rsidP="001B28FA">
            <w:pPr>
              <w:spacing w:before="0"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6FB9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DD4E2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CE9A6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4F68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700</w:t>
            </w:r>
          </w:p>
        </w:tc>
      </w:tr>
      <w:tr w:rsidR="001B28FA" w:rsidRPr="001B28FA" w14:paraId="42A48C97" w14:textId="77777777" w:rsidTr="001B28FA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1B4E4" w14:textId="77777777" w:rsidR="001B28FA" w:rsidRPr="001B28FA" w:rsidRDefault="001B28FA" w:rsidP="001B28FA">
            <w:pPr>
              <w:spacing w:before="0"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34BF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5336A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253E9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9C26D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280</w:t>
            </w:r>
          </w:p>
        </w:tc>
      </w:tr>
      <w:tr w:rsidR="001B28FA" w:rsidRPr="001B28FA" w14:paraId="291A60B4" w14:textId="77777777" w:rsidTr="001B28FA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center"/>
            <w:hideMark/>
          </w:tcPr>
          <w:p w14:paraId="3DB25127" w14:textId="63C81F4F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CE01CE8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104,00%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CC1E505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117,50%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57BCAA7" w14:textId="77777777" w:rsidR="001B28FA" w:rsidRPr="001B28FA" w:rsidRDefault="001B28FA" w:rsidP="001B28FA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B2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40,00%</w:t>
            </w:r>
          </w:p>
        </w:tc>
      </w:tr>
    </w:tbl>
    <w:p w14:paraId="3475AD20" w14:textId="69FE879F" w:rsidR="007A388D" w:rsidRDefault="00BD1DFA" w:rsidP="00206892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Laspeyres</w:t>
      </w:r>
    </w:p>
    <w:p w14:paraId="474B5F7A" w14:textId="51CE0EA7" w:rsidR="00206892" w:rsidRDefault="00206892" w:rsidP="00206892">
      <w:pPr>
        <w:ind w:firstLine="0"/>
        <w:rPr>
          <w:lang w:eastAsia="en-US"/>
        </w:rPr>
      </w:pPr>
      <w:r>
        <w:rPr>
          <w:lang w:eastAsia="en-US"/>
        </w:rPr>
        <w:t>Se calcula igual que le índice de precios, usando la tabla anterior</w:t>
      </w:r>
      <w:r w:rsidR="005B4803">
        <w:rPr>
          <w:lang w:eastAsia="en-US"/>
        </w:rPr>
        <w:t>, lo único que cambia es que en vez de multiplicar por la cantidad base se hace por el precio base: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157D9" w:rsidRPr="000157D9" w14:paraId="3C91C51B" w14:textId="77777777" w:rsidTr="000157D9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5CFB1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DAA72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09588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54C22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6AA5E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Leche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EED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0157D9" w:rsidRPr="000157D9" w14:paraId="02EB1328" w14:textId="77777777" w:rsidTr="000157D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380B0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CBEA6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AB08F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3804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5B1AB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BA26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0157D9" w:rsidRPr="000157D9" w14:paraId="27BEEFB8" w14:textId="77777777" w:rsidTr="000157D9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AA6B9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ABBBC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0F270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960A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5F870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D5CE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0157D9" w:rsidRPr="000157D9" w14:paraId="47D8A384" w14:textId="77777777" w:rsidTr="000157D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F1BF1" w14:textId="08066B7C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FCBEF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104,00%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F726D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117,50%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C14D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40,00%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6AA3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0157D9" w:rsidRPr="000157D9" w14:paraId="0624B4B1" w14:textId="77777777" w:rsidTr="000157D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5D08D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E8F1C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EF81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4E288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5DDD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0157D9" w:rsidRPr="000157D9" w14:paraId="2A3716F2" w14:textId="77777777" w:rsidTr="000157D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48FC4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Qi*Po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C2527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9FF91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3760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E3292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E89F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7200</w:t>
            </w:r>
          </w:p>
        </w:tc>
      </w:tr>
      <w:tr w:rsidR="000157D9" w:rsidRPr="000157D9" w14:paraId="251B72C8" w14:textId="77777777" w:rsidTr="000157D9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80D12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Qo*Po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A2621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5C1D6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26B4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B99E3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7800</w:t>
            </w:r>
          </w:p>
        </w:tc>
      </w:tr>
      <w:tr w:rsidR="000157D9" w:rsidRPr="000157D9" w14:paraId="1BFF3AB5" w14:textId="77777777" w:rsidTr="000157D9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90F29EA" w14:textId="7AD21EDB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 de Laspeyres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5C7C5E2" w14:textId="77777777" w:rsidR="000157D9" w:rsidRPr="000157D9" w:rsidRDefault="000157D9" w:rsidP="000157D9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157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92,3077%</w:t>
            </w:r>
          </w:p>
        </w:tc>
      </w:tr>
    </w:tbl>
    <w:p w14:paraId="06200BF8" w14:textId="1AF65D7B" w:rsidR="00BD1DFA" w:rsidRDefault="00BD1DFA" w:rsidP="00925C43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Paasche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25C43" w:rsidRPr="00925C43" w14:paraId="63570D06" w14:textId="77777777" w:rsidTr="00925C43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80053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12475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047BE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CF016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327FA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Leche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6D33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925C43" w:rsidRPr="00925C43" w14:paraId="2D708323" w14:textId="77777777" w:rsidTr="00925C43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B94AB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36C4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8E475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11BAC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F4DAF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EEE5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25C43" w:rsidRPr="00925C43" w14:paraId="2C99300E" w14:textId="77777777" w:rsidTr="00925C43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3AC2E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15214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9C49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8041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2E819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E08C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25C43" w:rsidRPr="00925C43" w14:paraId="3795F405" w14:textId="77777777" w:rsidTr="00925C43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550B9" w14:textId="7A32ED9A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66F33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104,00%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4AE86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117,50%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30F5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40,00%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FE98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925C43" w:rsidRPr="00925C43" w14:paraId="1103A36F" w14:textId="77777777" w:rsidTr="00925C43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F45C0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399BC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A9F8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E85C8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F18B5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925C43" w:rsidRPr="00925C43" w14:paraId="49676CCA" w14:textId="77777777" w:rsidTr="00925C43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19E55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Qi*Po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407E1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F3D40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3760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D7320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7947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7200</w:t>
            </w:r>
          </w:p>
        </w:tc>
      </w:tr>
      <w:tr w:rsidR="00925C43" w:rsidRPr="00925C43" w14:paraId="667521F3" w14:textId="77777777" w:rsidTr="00925C43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54C9D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Qo*Po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8E498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98F3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7452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6A05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7800</w:t>
            </w:r>
          </w:p>
        </w:tc>
      </w:tr>
      <w:tr w:rsidR="00925C43" w:rsidRPr="00925C43" w14:paraId="149456EB" w14:textId="77777777" w:rsidTr="00925C43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A442D7" w14:textId="2F490612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 de Laspeyres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6A50A98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92,3077%</w:t>
            </w:r>
          </w:p>
        </w:tc>
      </w:tr>
      <w:tr w:rsidR="00925C43" w:rsidRPr="00925C43" w14:paraId="4658F767" w14:textId="77777777" w:rsidTr="00925C43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725DA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3E3AD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248A0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907CE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D300C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925C43" w:rsidRPr="00925C43" w14:paraId="7EBE23BE" w14:textId="77777777" w:rsidTr="00925C43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8095A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Qi*Pi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BA0DA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6BF43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5640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2EAD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F8BAC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12320</w:t>
            </w:r>
          </w:p>
        </w:tc>
      </w:tr>
      <w:tr w:rsidR="00925C43" w:rsidRPr="00925C43" w14:paraId="545FA7D5" w14:textId="77777777" w:rsidTr="00925C43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E1D31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Qo*Pi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D3AB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F0C0E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E531E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7A487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15100</w:t>
            </w:r>
          </w:p>
        </w:tc>
      </w:tr>
      <w:tr w:rsidR="00925C43" w:rsidRPr="00925C43" w14:paraId="5415B540" w14:textId="77777777" w:rsidTr="00925C43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74B67995" w14:textId="6A164A89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índice de </w:t>
            </w:r>
            <w:r w:rsidR="005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Paasche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176335DA" w14:textId="77777777" w:rsidR="00925C43" w:rsidRPr="00925C43" w:rsidRDefault="00925C43" w:rsidP="00925C43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25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81,5894%</w:t>
            </w:r>
          </w:p>
        </w:tc>
      </w:tr>
    </w:tbl>
    <w:p w14:paraId="498BB1BC" w14:textId="496A386F" w:rsidR="00BD1DFA" w:rsidRDefault="00BD1DFA" w:rsidP="005B340B">
      <w:pPr>
        <w:pStyle w:val="Prrafode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Fisher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711A8" w:rsidRPr="00E711A8" w14:paraId="59D80826" w14:textId="77777777" w:rsidTr="00E711A8">
        <w:trPr>
          <w:trHeight w:val="3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1FDBD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FF1E8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03E9A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Azúcar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7462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Harina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B6A8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Leche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29D1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E711A8" w:rsidRPr="00E711A8" w14:paraId="73CB5B53" w14:textId="77777777" w:rsidTr="00E711A8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D6FBF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4D957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A81C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81B47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B5C37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99A0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E711A8" w:rsidRPr="00E711A8" w14:paraId="4C5F12AA" w14:textId="77777777" w:rsidTr="00E711A8">
        <w:trPr>
          <w:trHeight w:val="324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74F0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209B5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B3B85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74432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F4B4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5C42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E711A8" w:rsidRPr="00E711A8" w14:paraId="28A6BDBF" w14:textId="77777777" w:rsidTr="00E711A8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vAlign w:val="center"/>
            <w:hideMark/>
          </w:tcPr>
          <w:p w14:paraId="765BD08E" w14:textId="676BF705" w:rsidR="00E711A8" w:rsidRPr="00E711A8" w:rsidRDefault="005B7C10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índices</w:t>
            </w:r>
            <w:r w:rsidR="00E711A8"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simples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B5CDEC2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104,00%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4DA8606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117,50%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E54944E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40,00%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658E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E711A8" w:rsidRPr="00E711A8" w14:paraId="2B5ADA22" w14:textId="77777777" w:rsidTr="00E711A8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A14F7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313A2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507C3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7C2D9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ADD0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E711A8" w:rsidRPr="00E711A8" w14:paraId="744AA77F" w14:textId="77777777" w:rsidTr="00E711A8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F0E76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Qi*Po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AA2FA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B300F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3760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F5DC1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C98B1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7200</w:t>
            </w:r>
          </w:p>
        </w:tc>
      </w:tr>
      <w:tr w:rsidR="00E711A8" w:rsidRPr="00E711A8" w14:paraId="76F82AFE" w14:textId="77777777" w:rsidTr="00E711A8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8B43C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Qo*Po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760CD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96DD2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C07E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38C3F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7800</w:t>
            </w:r>
          </w:p>
        </w:tc>
      </w:tr>
      <w:tr w:rsidR="00E711A8" w:rsidRPr="00E711A8" w14:paraId="669608A9" w14:textId="77777777" w:rsidTr="00E711A8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99657DF" w14:textId="26FD966B" w:rsidR="00E711A8" w:rsidRPr="00E711A8" w:rsidRDefault="005B7C10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</w:t>
            </w:r>
            <w:r w:rsidR="00E711A8"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de Laspeyres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7B5DAC2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92,3077%</w:t>
            </w:r>
          </w:p>
        </w:tc>
      </w:tr>
      <w:tr w:rsidR="00E711A8" w:rsidRPr="00E711A8" w14:paraId="710C4B68" w14:textId="77777777" w:rsidTr="00E711A8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7207A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9D11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79096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28443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8D9E8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Sumatoria</w:t>
            </w:r>
          </w:p>
        </w:tc>
      </w:tr>
      <w:tr w:rsidR="00E711A8" w:rsidRPr="00E711A8" w14:paraId="774B5E80" w14:textId="77777777" w:rsidTr="00E711A8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5C279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Qi*Pi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29929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AA7D0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5640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4C263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2120D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12320</w:t>
            </w:r>
          </w:p>
        </w:tc>
      </w:tr>
      <w:tr w:rsidR="00E711A8" w:rsidRPr="00E711A8" w14:paraId="37EDEC8D" w14:textId="77777777" w:rsidTr="00E711A8">
        <w:trPr>
          <w:trHeight w:val="324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55647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Qo*Pi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BAC59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A1E7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31760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8C7B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15100</w:t>
            </w:r>
          </w:p>
        </w:tc>
      </w:tr>
      <w:tr w:rsidR="00E711A8" w:rsidRPr="00E711A8" w14:paraId="4093130C" w14:textId="77777777" w:rsidTr="00E711A8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3D98BAF6" w14:textId="7BCBE624" w:rsidR="00E711A8" w:rsidRPr="00E711A8" w:rsidRDefault="005B7C10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</w:t>
            </w:r>
            <w:r w:rsidR="00E711A8"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de Paasche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74942C4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81,5894%</w:t>
            </w:r>
          </w:p>
        </w:tc>
      </w:tr>
      <w:tr w:rsidR="00E711A8" w:rsidRPr="00E711A8" w14:paraId="2EB50C3C" w14:textId="77777777" w:rsidTr="00E711A8">
        <w:trPr>
          <w:trHeight w:val="324"/>
        </w:trPr>
        <w:tc>
          <w:tcPr>
            <w:tcW w:w="7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54E95E3" w14:textId="012888CD" w:rsidR="00E711A8" w:rsidRPr="00E711A8" w:rsidRDefault="005B7C10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índice</w:t>
            </w:r>
            <w:r w:rsidR="00E711A8" w:rsidRPr="00E71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de FISHER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2D92033" w14:textId="77777777" w:rsidR="00E711A8" w:rsidRPr="00E711A8" w:rsidRDefault="00E711A8" w:rsidP="00E711A8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71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86,7832%</w:t>
            </w:r>
          </w:p>
        </w:tc>
      </w:tr>
    </w:tbl>
    <w:p w14:paraId="438276E7" w14:textId="77777777" w:rsidR="005B340B" w:rsidRDefault="005B340B" w:rsidP="005B340B">
      <w:pPr>
        <w:ind w:firstLine="0"/>
        <w:rPr>
          <w:lang w:eastAsia="en-US"/>
        </w:rPr>
      </w:pPr>
    </w:p>
    <w:p w14:paraId="0E865744" w14:textId="77777777" w:rsidR="0017237E" w:rsidRDefault="0017237E" w:rsidP="005B340B">
      <w:pPr>
        <w:ind w:firstLine="0"/>
        <w:rPr>
          <w:lang w:eastAsia="en-US"/>
        </w:rPr>
      </w:pPr>
    </w:p>
    <w:p w14:paraId="555F6B7D" w14:textId="77777777" w:rsidR="0017237E" w:rsidRDefault="0017237E" w:rsidP="005B340B">
      <w:pPr>
        <w:ind w:firstLine="0"/>
        <w:rPr>
          <w:lang w:eastAsia="en-US"/>
        </w:rPr>
      </w:pPr>
    </w:p>
    <w:p w14:paraId="74BFCB1C" w14:textId="77777777" w:rsidR="0017237E" w:rsidRDefault="0017237E" w:rsidP="005B340B">
      <w:pPr>
        <w:ind w:firstLine="0"/>
        <w:rPr>
          <w:lang w:eastAsia="en-US"/>
        </w:rPr>
      </w:pPr>
    </w:p>
    <w:p w14:paraId="37E605E5" w14:textId="018018B0" w:rsidR="00A94EDB" w:rsidRDefault="00A94EDB" w:rsidP="00A94EDB">
      <w:pPr>
        <w:pStyle w:val="Ttulo2"/>
      </w:pPr>
      <w:r>
        <w:lastRenderedPageBreak/>
        <w:t>Referencias</w:t>
      </w:r>
    </w:p>
    <w:p w14:paraId="15D70A7C" w14:textId="3438F424" w:rsidR="007B498D" w:rsidRDefault="00A96747" w:rsidP="007B498D">
      <w:pPr>
        <w:pStyle w:val="Prrafodelista"/>
        <w:numPr>
          <w:ilvl w:val="0"/>
          <w:numId w:val="3"/>
        </w:numPr>
        <w:jc w:val="left"/>
        <w:rPr>
          <w:lang w:eastAsia="en-US"/>
        </w:rPr>
      </w:pPr>
      <w:r w:rsidRPr="007B498D">
        <w:rPr>
          <w:i/>
          <w:iCs/>
          <w:lang w:eastAsia="en-US"/>
        </w:rPr>
        <w:t>Números</w:t>
      </w:r>
      <w:r w:rsidR="007B498D" w:rsidRPr="007B498D">
        <w:rPr>
          <w:i/>
          <w:iCs/>
          <w:lang w:eastAsia="en-US"/>
        </w:rPr>
        <w:t xml:space="preserve"> Índices</w:t>
      </w:r>
      <w:r w:rsidR="007B498D" w:rsidRPr="007B498D">
        <w:rPr>
          <w:lang w:eastAsia="en-US"/>
        </w:rPr>
        <w:t xml:space="preserve">. (s. f.). </w:t>
      </w:r>
      <w:hyperlink r:id="rId5" w:anchor=":~:text=%C3%8Dndices%20simples%3A%20recogen%20la%20evoluci%C3%B3n,de%20k%20bienes%20o%20productos" w:history="1">
        <w:r w:rsidR="007B498D" w:rsidRPr="007B498D">
          <w:rPr>
            <w:rStyle w:val="Hipervnculo"/>
            <w:lang w:eastAsia="en-US"/>
          </w:rPr>
          <w:t>http://www5.uva.es/estadmed/datos/indices/indices.htm#:~:text=%C3%8Dndices%20simples%3A%20recogen%20la%20evoluci%C3%B3n,de%20k%20bienes%20o%20productos</w:t>
        </w:r>
      </w:hyperlink>
      <w:r w:rsidR="007B498D" w:rsidRPr="007B498D">
        <w:rPr>
          <w:lang w:eastAsia="en-US"/>
        </w:rPr>
        <w:t>.</w:t>
      </w:r>
    </w:p>
    <w:p w14:paraId="32328EF0" w14:textId="5E4B87D4" w:rsidR="000A06DD" w:rsidRDefault="000A06DD" w:rsidP="000A06DD">
      <w:pPr>
        <w:pStyle w:val="Prrafodelista"/>
        <w:numPr>
          <w:ilvl w:val="0"/>
          <w:numId w:val="3"/>
        </w:numPr>
        <w:rPr>
          <w:lang w:eastAsia="en-US"/>
        </w:rPr>
      </w:pPr>
      <w:proofErr w:type="spellStart"/>
      <w:r w:rsidRPr="000A06DD">
        <w:rPr>
          <w:lang w:eastAsia="en-US"/>
        </w:rPr>
        <w:t>Aly</w:t>
      </w:r>
      <w:proofErr w:type="spellEnd"/>
      <w:r w:rsidRPr="000A06DD">
        <w:rPr>
          <w:lang w:eastAsia="en-US"/>
        </w:rPr>
        <w:t xml:space="preserve"> Castillo. (2020, 5 noviembre). </w:t>
      </w:r>
      <w:r w:rsidR="00A96747" w:rsidRPr="000A06DD">
        <w:rPr>
          <w:i/>
          <w:iCs/>
          <w:lang w:eastAsia="en-US"/>
        </w:rPr>
        <w:t>Números</w:t>
      </w:r>
      <w:r w:rsidRPr="000A06DD">
        <w:rPr>
          <w:i/>
          <w:iCs/>
          <w:lang w:eastAsia="en-US"/>
        </w:rPr>
        <w:t xml:space="preserve"> </w:t>
      </w:r>
      <w:r w:rsidR="00A96747" w:rsidRPr="000A06DD">
        <w:rPr>
          <w:i/>
          <w:iCs/>
          <w:lang w:eastAsia="en-US"/>
        </w:rPr>
        <w:t>índices</w:t>
      </w:r>
      <w:r w:rsidRPr="000A06DD">
        <w:rPr>
          <w:i/>
          <w:iCs/>
          <w:lang w:eastAsia="en-US"/>
        </w:rPr>
        <w:t xml:space="preserve"> complejos - Sin Ponderar - Ejemplo</w:t>
      </w:r>
      <w:r w:rsidRPr="000A06DD">
        <w:rPr>
          <w:lang w:eastAsia="en-US"/>
        </w:rPr>
        <w:t xml:space="preserve"> [Vídeo]. YouTube. </w:t>
      </w:r>
      <w:hyperlink r:id="rId6" w:history="1">
        <w:r w:rsidRPr="000A06DD">
          <w:rPr>
            <w:rStyle w:val="Hipervnculo"/>
            <w:lang w:eastAsia="en-US"/>
          </w:rPr>
          <w:t>https://www.youtube.com/watch?v=d2yRUQqOJIM</w:t>
        </w:r>
      </w:hyperlink>
    </w:p>
    <w:p w14:paraId="0C7F0E9E" w14:textId="39EFA065" w:rsidR="000A06DD" w:rsidRDefault="0099639B" w:rsidP="0099639B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Facilingo</w:t>
      </w:r>
      <w:proofErr w:type="spellEnd"/>
      <w:r>
        <w:rPr>
          <w:rFonts w:ascii="Arial" w:hAnsi="Arial" w:cs="Arial"/>
          <w:sz w:val="22"/>
          <w:szCs w:val="22"/>
        </w:rPr>
        <w:t xml:space="preserve">. (2020, 11 abril).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Indice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de precios (Simple, Laspeyres, Paasche y Fisher)</w:t>
      </w:r>
      <w:r>
        <w:rPr>
          <w:rFonts w:ascii="Arial" w:hAnsi="Arial" w:cs="Arial"/>
          <w:sz w:val="22"/>
          <w:szCs w:val="22"/>
        </w:rPr>
        <w:t xml:space="preserve"> [Vídeo]. YouTube. </w:t>
      </w:r>
      <w:hyperlink r:id="rId7" w:history="1">
        <w:r w:rsidRPr="00963E24">
          <w:rPr>
            <w:rStyle w:val="Hipervnculo"/>
            <w:rFonts w:ascii="Arial" w:hAnsi="Arial" w:cs="Arial"/>
            <w:sz w:val="22"/>
            <w:szCs w:val="22"/>
          </w:rPr>
          <w:t>https://www.youtube.com/watch?v=griPlnCDJ10</w:t>
        </w:r>
      </w:hyperlink>
    </w:p>
    <w:p w14:paraId="5984F71A" w14:textId="25B4EA0D" w:rsidR="005B4803" w:rsidRPr="0017237E" w:rsidRDefault="005B4803" w:rsidP="0017237E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evaneyza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cordeiro</w:t>
      </w:r>
      <w:proofErr w:type="spellEnd"/>
      <w:r>
        <w:rPr>
          <w:rFonts w:ascii="Arial" w:hAnsi="Arial" w:cs="Arial"/>
          <w:sz w:val="22"/>
          <w:szCs w:val="22"/>
        </w:rPr>
        <w:t xml:space="preserve">. (2020, 17 abril).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Indices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de Cantidad Laspeyres,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Passhe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, Fischer</w:t>
      </w:r>
      <w:r>
        <w:rPr>
          <w:rFonts w:ascii="Arial" w:hAnsi="Arial" w:cs="Arial"/>
          <w:sz w:val="22"/>
          <w:szCs w:val="22"/>
        </w:rPr>
        <w:t xml:space="preserve"> [Vídeo]. YouTube. </w:t>
      </w:r>
      <w:hyperlink r:id="rId8" w:history="1">
        <w:r w:rsidRPr="00963E24">
          <w:rPr>
            <w:rStyle w:val="Hipervnculo"/>
            <w:rFonts w:ascii="Arial" w:hAnsi="Arial" w:cs="Arial"/>
            <w:sz w:val="22"/>
            <w:szCs w:val="22"/>
          </w:rPr>
          <w:t>https://www.youtube.com/watch?v=sGGadJz4YIw</w:t>
        </w:r>
      </w:hyperlink>
    </w:p>
    <w:sectPr w:rsidR="005B4803" w:rsidRPr="0017237E" w:rsidSect="00D81859"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6490"/>
    <w:multiLevelType w:val="hybridMultilevel"/>
    <w:tmpl w:val="FB0CB4C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E2AE8"/>
    <w:multiLevelType w:val="hybridMultilevel"/>
    <w:tmpl w:val="E904EA12"/>
    <w:lvl w:ilvl="0" w:tplc="7E18D2F6">
      <w:start w:val="280"/>
      <w:numFmt w:val="bullet"/>
      <w:lvlText w:val=""/>
      <w:lvlJc w:val="left"/>
      <w:pPr>
        <w:ind w:left="1069" w:hanging="360"/>
      </w:pPr>
      <w:rPr>
        <w:rFonts w:ascii="Symbol" w:eastAsia="SimSun" w:hAnsi="Symbol" w:cs="SimSun" w:hint="default"/>
      </w:rPr>
    </w:lvl>
    <w:lvl w:ilvl="1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0A470F2"/>
    <w:multiLevelType w:val="hybridMultilevel"/>
    <w:tmpl w:val="8AAC6AFC"/>
    <w:lvl w:ilvl="0" w:tplc="9E1AB7B8">
      <w:start w:val="1"/>
      <w:numFmt w:val="decimal"/>
      <w:lvlText w:val="[%1.]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40F87"/>
    <w:multiLevelType w:val="hybridMultilevel"/>
    <w:tmpl w:val="93407E26"/>
    <w:lvl w:ilvl="0" w:tplc="C28868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5864256">
    <w:abstractNumId w:val="3"/>
  </w:num>
  <w:num w:numId="2" w16cid:durableId="435177220">
    <w:abstractNumId w:val="0"/>
  </w:num>
  <w:num w:numId="3" w16cid:durableId="109781476">
    <w:abstractNumId w:val="2"/>
  </w:num>
  <w:num w:numId="4" w16cid:durableId="213517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8D"/>
    <w:rsid w:val="000157D9"/>
    <w:rsid w:val="000423B5"/>
    <w:rsid w:val="000445EB"/>
    <w:rsid w:val="000679CB"/>
    <w:rsid w:val="00077AB5"/>
    <w:rsid w:val="000A06DD"/>
    <w:rsid w:val="000A3FD3"/>
    <w:rsid w:val="000D0939"/>
    <w:rsid w:val="000F1076"/>
    <w:rsid w:val="00146E3B"/>
    <w:rsid w:val="0017237E"/>
    <w:rsid w:val="00177353"/>
    <w:rsid w:val="00180BC1"/>
    <w:rsid w:val="001B28FA"/>
    <w:rsid w:val="001C04E0"/>
    <w:rsid w:val="001D4835"/>
    <w:rsid w:val="00206892"/>
    <w:rsid w:val="00207DF8"/>
    <w:rsid w:val="00230AB7"/>
    <w:rsid w:val="00234AB9"/>
    <w:rsid w:val="002362CE"/>
    <w:rsid w:val="002373F8"/>
    <w:rsid w:val="0027559E"/>
    <w:rsid w:val="002755FF"/>
    <w:rsid w:val="00280E94"/>
    <w:rsid w:val="00292580"/>
    <w:rsid w:val="002A6189"/>
    <w:rsid w:val="002F59BB"/>
    <w:rsid w:val="00313EAE"/>
    <w:rsid w:val="00324A06"/>
    <w:rsid w:val="003737A3"/>
    <w:rsid w:val="003B0231"/>
    <w:rsid w:val="003C47DC"/>
    <w:rsid w:val="003E6814"/>
    <w:rsid w:val="003F53CA"/>
    <w:rsid w:val="00407726"/>
    <w:rsid w:val="00415F75"/>
    <w:rsid w:val="00422983"/>
    <w:rsid w:val="00423084"/>
    <w:rsid w:val="0044403D"/>
    <w:rsid w:val="00445041"/>
    <w:rsid w:val="00462ED0"/>
    <w:rsid w:val="00463D9E"/>
    <w:rsid w:val="00482498"/>
    <w:rsid w:val="00493F8C"/>
    <w:rsid w:val="004F4E66"/>
    <w:rsid w:val="00507F2E"/>
    <w:rsid w:val="00533564"/>
    <w:rsid w:val="00535651"/>
    <w:rsid w:val="005475D6"/>
    <w:rsid w:val="00563584"/>
    <w:rsid w:val="00591725"/>
    <w:rsid w:val="00597DDE"/>
    <w:rsid w:val="005B340B"/>
    <w:rsid w:val="005B4803"/>
    <w:rsid w:val="005B5AE1"/>
    <w:rsid w:val="005B7C10"/>
    <w:rsid w:val="005C0EA8"/>
    <w:rsid w:val="005D7D74"/>
    <w:rsid w:val="0060751C"/>
    <w:rsid w:val="00621640"/>
    <w:rsid w:val="00644C88"/>
    <w:rsid w:val="0065362E"/>
    <w:rsid w:val="006536CA"/>
    <w:rsid w:val="00657C56"/>
    <w:rsid w:val="00660425"/>
    <w:rsid w:val="00693BC2"/>
    <w:rsid w:val="007012DF"/>
    <w:rsid w:val="00705B33"/>
    <w:rsid w:val="0072339F"/>
    <w:rsid w:val="00723CEA"/>
    <w:rsid w:val="00727A1F"/>
    <w:rsid w:val="00733428"/>
    <w:rsid w:val="007564E3"/>
    <w:rsid w:val="00762D16"/>
    <w:rsid w:val="0078647F"/>
    <w:rsid w:val="007A388D"/>
    <w:rsid w:val="007B498D"/>
    <w:rsid w:val="007E0061"/>
    <w:rsid w:val="007E57F9"/>
    <w:rsid w:val="007E7DF8"/>
    <w:rsid w:val="00812E69"/>
    <w:rsid w:val="00823C81"/>
    <w:rsid w:val="0084224D"/>
    <w:rsid w:val="008512C8"/>
    <w:rsid w:val="008579AE"/>
    <w:rsid w:val="00883E54"/>
    <w:rsid w:val="008B1E3E"/>
    <w:rsid w:val="008E6156"/>
    <w:rsid w:val="008F5F76"/>
    <w:rsid w:val="00902409"/>
    <w:rsid w:val="0091391A"/>
    <w:rsid w:val="00923B42"/>
    <w:rsid w:val="00925C43"/>
    <w:rsid w:val="009411E7"/>
    <w:rsid w:val="00942822"/>
    <w:rsid w:val="00962821"/>
    <w:rsid w:val="00983CE7"/>
    <w:rsid w:val="0099639B"/>
    <w:rsid w:val="009A16F8"/>
    <w:rsid w:val="009A6951"/>
    <w:rsid w:val="009D3ECE"/>
    <w:rsid w:val="009F227E"/>
    <w:rsid w:val="00A0379A"/>
    <w:rsid w:val="00A07A62"/>
    <w:rsid w:val="00A36F35"/>
    <w:rsid w:val="00A44EA9"/>
    <w:rsid w:val="00A621DD"/>
    <w:rsid w:val="00A724CD"/>
    <w:rsid w:val="00A87A56"/>
    <w:rsid w:val="00A94EDB"/>
    <w:rsid w:val="00A96622"/>
    <w:rsid w:val="00A96747"/>
    <w:rsid w:val="00AB4425"/>
    <w:rsid w:val="00AC5A3F"/>
    <w:rsid w:val="00AC7A3B"/>
    <w:rsid w:val="00AD2B49"/>
    <w:rsid w:val="00AF1EBA"/>
    <w:rsid w:val="00AF6F29"/>
    <w:rsid w:val="00B16FDE"/>
    <w:rsid w:val="00B32700"/>
    <w:rsid w:val="00B41E82"/>
    <w:rsid w:val="00B45E6D"/>
    <w:rsid w:val="00B47849"/>
    <w:rsid w:val="00B47CC0"/>
    <w:rsid w:val="00B64BFA"/>
    <w:rsid w:val="00B77372"/>
    <w:rsid w:val="00B933D0"/>
    <w:rsid w:val="00B93F43"/>
    <w:rsid w:val="00BD1DFA"/>
    <w:rsid w:val="00BD655F"/>
    <w:rsid w:val="00C019C5"/>
    <w:rsid w:val="00C02EA7"/>
    <w:rsid w:val="00C31DD5"/>
    <w:rsid w:val="00C42C15"/>
    <w:rsid w:val="00C551E5"/>
    <w:rsid w:val="00C61F9B"/>
    <w:rsid w:val="00C73F2B"/>
    <w:rsid w:val="00C74162"/>
    <w:rsid w:val="00C76D50"/>
    <w:rsid w:val="00C81040"/>
    <w:rsid w:val="00CA2E25"/>
    <w:rsid w:val="00CA44CD"/>
    <w:rsid w:val="00CB74E0"/>
    <w:rsid w:val="00CD5BAD"/>
    <w:rsid w:val="00D0010C"/>
    <w:rsid w:val="00D31D28"/>
    <w:rsid w:val="00D41959"/>
    <w:rsid w:val="00D62453"/>
    <w:rsid w:val="00D81859"/>
    <w:rsid w:val="00D8467A"/>
    <w:rsid w:val="00DA50AE"/>
    <w:rsid w:val="00DC67DA"/>
    <w:rsid w:val="00DE7263"/>
    <w:rsid w:val="00DF7B79"/>
    <w:rsid w:val="00E15872"/>
    <w:rsid w:val="00E230DB"/>
    <w:rsid w:val="00E32082"/>
    <w:rsid w:val="00E36797"/>
    <w:rsid w:val="00E44AAB"/>
    <w:rsid w:val="00E66512"/>
    <w:rsid w:val="00E6701F"/>
    <w:rsid w:val="00E711A8"/>
    <w:rsid w:val="00E86706"/>
    <w:rsid w:val="00EC1CC9"/>
    <w:rsid w:val="00ED1340"/>
    <w:rsid w:val="00ED31D2"/>
    <w:rsid w:val="00EE16E9"/>
    <w:rsid w:val="00EF11C0"/>
    <w:rsid w:val="00F05E09"/>
    <w:rsid w:val="00F16E16"/>
    <w:rsid w:val="00F37574"/>
    <w:rsid w:val="00F449C7"/>
    <w:rsid w:val="00F65DC1"/>
    <w:rsid w:val="00F66428"/>
    <w:rsid w:val="00F72601"/>
    <w:rsid w:val="00F8417F"/>
    <w:rsid w:val="00F9238F"/>
    <w:rsid w:val="00FA783D"/>
    <w:rsid w:val="00FA7B68"/>
    <w:rsid w:val="00FD3458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8D51"/>
  <w15:chartTrackingRefBased/>
  <w15:docId w15:val="{86E80DF6-8737-450C-9AC0-43BAA0CE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9E"/>
    <w:pPr>
      <w:spacing w:before="240" w:after="120" w:line="360" w:lineRule="auto"/>
      <w:ind w:firstLine="709"/>
      <w:jc w:val="both"/>
    </w:pPr>
    <w:rPr>
      <w:rFonts w:ascii="Arial" w:eastAsia="SimSun" w:hAnsi="Arial" w:cs="SimSun"/>
      <w:lang w:eastAsia="es-ES"/>
    </w:rPr>
  </w:style>
  <w:style w:type="paragraph" w:styleId="Ttulo1">
    <w:name w:val="heading 1"/>
    <w:basedOn w:val="Ttulo"/>
    <w:next w:val="Normal"/>
    <w:link w:val="Ttulo1Car"/>
    <w:autoRedefine/>
    <w:uiPriority w:val="2"/>
    <w:qFormat/>
    <w:rsid w:val="007A388D"/>
    <w:pPr>
      <w:keepNext/>
      <w:keepLines/>
      <w:spacing w:before="240" w:after="240" w:line="360" w:lineRule="auto"/>
      <w:outlineLvl w:val="0"/>
    </w:pPr>
    <w:rPr>
      <w:caps w:val="0"/>
      <w:sz w:val="2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3"/>
    <w:unhideWhenUsed/>
    <w:qFormat/>
    <w:rsid w:val="007E57F9"/>
    <w:pPr>
      <w:spacing w:before="120" w:after="120"/>
      <w:contextualSpacing w:val="0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4"/>
    <w:unhideWhenUsed/>
    <w:qFormat/>
    <w:rsid w:val="00E86706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6"/>
    <w:qFormat/>
    <w:rsid w:val="00C76D50"/>
    <w:pPr>
      <w:spacing w:after="0" w:line="240" w:lineRule="auto"/>
      <w:ind w:left="709" w:hanging="709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2"/>
    <w:rsid w:val="007A388D"/>
    <w:rPr>
      <w:rFonts w:ascii="Arial" w:eastAsia="Calibri" w:hAnsi="Arial"/>
      <w:b/>
      <w:kern w:val="28"/>
      <w:szCs w:val="32"/>
    </w:rPr>
  </w:style>
  <w:style w:type="character" w:customStyle="1" w:styleId="Ttulo2Car">
    <w:name w:val="Título 2 Car"/>
    <w:basedOn w:val="Fuentedeprrafopredeter"/>
    <w:link w:val="Ttulo2"/>
    <w:uiPriority w:val="3"/>
    <w:rsid w:val="007E57F9"/>
    <w:rPr>
      <w:rFonts w:ascii="Arial" w:eastAsiaTheme="majorEastAsia" w:hAnsi="Arial" w:cstheme="majorBidi"/>
      <w:b/>
      <w:kern w:val="28"/>
      <w:szCs w:val="26"/>
    </w:rPr>
  </w:style>
  <w:style w:type="character" w:customStyle="1" w:styleId="Ttulo3Car">
    <w:name w:val="Título 3 Car"/>
    <w:basedOn w:val="Fuentedeprrafopredeter"/>
    <w:link w:val="Ttulo3"/>
    <w:uiPriority w:val="4"/>
    <w:rsid w:val="00E86706"/>
    <w:rPr>
      <w:rFonts w:ascii="Arial" w:eastAsiaTheme="majorEastAsia" w:hAnsi="Arial" w:cstheme="majorBidi"/>
      <w:b/>
      <w:lang w:eastAsia="es-ES"/>
    </w:rPr>
  </w:style>
  <w:style w:type="table" w:styleId="Tablaconcuadrcula">
    <w:name w:val="Table Grid"/>
    <w:basedOn w:val="Tablanormal"/>
    <w:uiPriority w:val="39"/>
    <w:rsid w:val="00C76D50"/>
    <w:pPr>
      <w:spacing w:after="0" w:line="240" w:lineRule="auto"/>
    </w:pPr>
    <w:tblPr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</w:tblPr>
  </w:style>
  <w:style w:type="paragraph" w:styleId="Ttulo">
    <w:name w:val="Title"/>
    <w:next w:val="Ttulo1"/>
    <w:link w:val="TtuloCar"/>
    <w:autoRedefine/>
    <w:uiPriority w:val="1"/>
    <w:qFormat/>
    <w:rsid w:val="00463D9E"/>
    <w:pPr>
      <w:spacing w:before="120" w:after="120" w:line="240" w:lineRule="auto"/>
      <w:contextualSpacing/>
      <w:jc w:val="center"/>
    </w:pPr>
    <w:rPr>
      <w:rFonts w:ascii="Arial" w:eastAsia="Calibri" w:hAnsi="Arial"/>
      <w:b/>
      <w:caps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63D9E"/>
    <w:rPr>
      <w:rFonts w:ascii="Arial" w:eastAsia="Calibri" w:hAnsi="Arial"/>
      <w:b/>
      <w:caps/>
      <w:kern w:val="28"/>
      <w:sz w:val="24"/>
      <w:szCs w:val="5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C76D50"/>
    <w:pPr>
      <w:spacing w:before="200"/>
      <w:ind w:left="709" w:hanging="709"/>
    </w:pPr>
    <w:rPr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D50"/>
    <w:rPr>
      <w:rFonts w:ascii="Times New Roman" w:hAnsi="Times New Roman" w:cs="Times New Roman"/>
      <w:iCs/>
      <w:color w:val="404040" w:themeColor="text1" w:themeTint="BF"/>
      <w:sz w:val="24"/>
      <w:szCs w:val="24"/>
      <w:lang w:val="es-ES" w:eastAsia="es-ES"/>
    </w:rPr>
  </w:style>
  <w:style w:type="paragraph" w:customStyle="1" w:styleId="Estandar">
    <w:name w:val="Estandar"/>
    <w:basedOn w:val="Ttulo1"/>
    <w:link w:val="EstandarCar"/>
    <w:autoRedefine/>
    <w:uiPriority w:val="5"/>
    <w:rsid w:val="00A621DD"/>
    <w:pPr>
      <w:spacing w:before="120" w:after="120" w:line="240" w:lineRule="auto"/>
      <w:jc w:val="both"/>
    </w:pPr>
    <w:rPr>
      <w:b w:val="0"/>
      <w:caps/>
      <w:color w:val="000000" w:themeColor="text1"/>
      <w:spacing w:val="20"/>
    </w:rPr>
  </w:style>
  <w:style w:type="character" w:customStyle="1" w:styleId="EstandarCar">
    <w:name w:val="Estandar Car"/>
    <w:basedOn w:val="Ttulo1Car"/>
    <w:link w:val="Estandar"/>
    <w:uiPriority w:val="5"/>
    <w:rsid w:val="00463D9E"/>
    <w:rPr>
      <w:rFonts w:ascii="Arial" w:eastAsia="Calibri" w:hAnsi="Arial"/>
      <w:b w:val="0"/>
      <w:caps/>
      <w:color w:val="000000" w:themeColor="text1"/>
      <w:spacing w:val="20"/>
      <w:kern w:val="28"/>
      <w:szCs w:val="32"/>
    </w:rPr>
  </w:style>
  <w:style w:type="character" w:styleId="Referenciasutil">
    <w:name w:val="Subtle Reference"/>
    <w:basedOn w:val="Fuentedeprrafopredeter"/>
    <w:uiPriority w:val="31"/>
    <w:qFormat/>
    <w:rsid w:val="00C76D50"/>
    <w:rPr>
      <w:rFonts w:ascii="Times New Roman" w:hAnsi="Times New Roman"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paragraph" w:styleId="Prrafodelista">
    <w:name w:val="List Paragraph"/>
    <w:basedOn w:val="Normal"/>
    <w:uiPriority w:val="34"/>
    <w:qFormat/>
    <w:rsid w:val="007A38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49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498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449C7"/>
    <w:rPr>
      <w:color w:val="808080"/>
    </w:rPr>
  </w:style>
  <w:style w:type="paragraph" w:styleId="NormalWeb">
    <w:name w:val="Normal (Web)"/>
    <w:basedOn w:val="Normal"/>
    <w:uiPriority w:val="99"/>
    <w:unhideWhenUsed/>
    <w:rsid w:val="0099639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GGadJz4YI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riPlnCDJ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2yRUQqOJIM" TargetMode="External"/><Relationship Id="rId5" Type="http://schemas.openxmlformats.org/officeDocument/2006/relationships/hyperlink" Target="http://www5.uva.es/estadmed/datos/indices/indice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gf2\Documentos\Plantillas%20personalizadas%20de%20Office\Word\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</Template>
  <TotalTime>0</TotalTime>
  <Pages>8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Gualteros Fonseca</dc:creator>
  <cp:keywords/>
  <dc:description/>
  <cp:lastModifiedBy>Cristina Andrea Ortega Franco</cp:lastModifiedBy>
  <cp:revision>2</cp:revision>
  <dcterms:created xsi:type="dcterms:W3CDTF">2023-04-22T13:39:00Z</dcterms:created>
  <dcterms:modified xsi:type="dcterms:W3CDTF">2023-04-22T13:39:00Z</dcterms:modified>
</cp:coreProperties>
</file>